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83" w:rsidRDefault="00900683">
      <w:pPr>
        <w:pStyle w:val="a4"/>
        <w:jc w:val="right"/>
        <w:rPr>
          <w:szCs w:val="28"/>
        </w:rPr>
      </w:pPr>
      <w:r w:rsidRPr="000A18BD">
        <w:rPr>
          <w:rFonts w:hint="eastAsia"/>
          <w:szCs w:val="28"/>
        </w:rPr>
        <w:t>交大交交——交大二手交</w:t>
      </w:r>
      <w:r w:rsidRPr="00283D0F">
        <w:rPr>
          <w:rFonts w:hint="eastAsia"/>
          <w:szCs w:val="28"/>
        </w:rPr>
        <w:t>易信息平台</w:t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0683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起来并以蓝色斜体（样式</w:t>
      </w:r>
      <w:r>
        <w:rPr>
          <w:rFonts w:ascii="Times New Roman"/>
        </w:rPr>
        <w:t>=</w:t>
      </w:r>
      <w:proofErr w:type="spellStart"/>
      <w:r>
        <w:rPr>
          <w:rFonts w:ascii="Times New Roman"/>
        </w:rPr>
        <w:t>InfoBlue</w:t>
      </w:r>
      <w:proofErr w:type="spellEnd"/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900683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900683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900683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900683" w:rsidRDefault="00900683" w:rsidP="00900683">
      <w:pPr>
        <w:ind w:left="720"/>
      </w:pPr>
      <w:r>
        <w:rPr>
          <w:rFonts w:hint="eastAsia"/>
        </w:rPr>
        <w:t>本文档将从构架方面对“</w:t>
      </w:r>
      <w:r w:rsidRPr="00900683">
        <w:rPr>
          <w:rFonts w:hint="eastAsia"/>
        </w:rPr>
        <w:t>交大二手交易信息平台</w:t>
      </w:r>
      <w:r>
        <w:rPr>
          <w:rFonts w:hint="eastAsia"/>
        </w:rPr>
        <w:t>”进行综合概述，其中会使用用例视图、逻辑视图、部署视图、实现视图、数据视图来描述系统的各个方面。它用于记录并表述已对系统的构架方面做出的重要决策。</w:t>
      </w: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900683" w:rsidRDefault="00900683" w:rsidP="00900683">
      <w:pPr>
        <w:pStyle w:val="aa"/>
      </w:pP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>, 陈昊鹏, 陈雨亭. 软件工程原理[M]. 高等教育出版社, 2013.</w:t>
      </w:r>
    </w:p>
    <w:p w:rsidR="003A46E4" w:rsidRDefault="00900683" w:rsidP="00900683">
      <w:r>
        <w:br w:type="page"/>
      </w:r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900683" w:rsidRPr="00900683" w:rsidRDefault="00A74060" w:rsidP="00900683">
      <w:pPr>
        <w:widowControl/>
        <w:spacing w:line="240" w:lineRule="auto"/>
        <w:jc w:val="center"/>
        <w:rPr>
          <w:rFonts w:hAnsi="宋体" w:cs="宋体"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378.35pt;height:273.75pt;visibility:visible;mso-wrap-style:square">
            <v:imagedata r:id="rId9" o:title=")T@D7%JXB@96BBH(3T_MRD3"/>
          </v:shape>
        </w:pict>
      </w:r>
    </w:p>
    <w:p w:rsidR="00900683" w:rsidRPr="000F1C69" w:rsidRDefault="00506001" w:rsidP="00900683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 w:rsidR="00900683">
        <w:rPr>
          <w:rFonts w:ascii="微软雅黑" w:eastAsia="微软雅黑" w:hAnsi="微软雅黑"/>
          <w:b/>
          <w:bCs/>
          <w:sz w:val="24"/>
          <w:szCs w:val="22"/>
        </w:rPr>
        <w:t>2.1</w:t>
      </w:r>
      <w:r w:rsidR="00900683"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 </w:t>
      </w:r>
      <w:r w:rsidR="00900683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用户用例图</w:t>
      </w:r>
    </w:p>
    <w:p w:rsidR="00900683" w:rsidRPr="008F2491" w:rsidRDefault="00A74060" w:rsidP="00900683">
      <w:pPr>
        <w:widowControl/>
        <w:spacing w:line="240" w:lineRule="auto"/>
        <w:jc w:val="center"/>
        <w:rPr>
          <w:rFonts w:hAnsi="宋体" w:cs="宋体"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pict>
          <v:shape id="图片 4" o:spid="_x0000_i1026" type="#_x0000_t75" style="width:376.3pt;height:264.9pt;visibility:visible;mso-wrap-style:square">
            <v:imagedata r:id="rId10" o:title=")5W7KB4PECAS2PAC6AGZYGJ"/>
          </v:shape>
        </w:pict>
      </w:r>
    </w:p>
    <w:p w:rsidR="00900683" w:rsidRPr="000F1C69" w:rsidRDefault="00506001" w:rsidP="00900683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 w:rsidR="00900683">
        <w:rPr>
          <w:rFonts w:ascii="微软雅黑" w:eastAsia="微软雅黑" w:hAnsi="微软雅黑"/>
          <w:b/>
          <w:bCs/>
          <w:sz w:val="24"/>
          <w:szCs w:val="22"/>
        </w:rPr>
        <w:t>2.2</w:t>
      </w:r>
      <w:r w:rsidR="00900683"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 </w:t>
      </w:r>
      <w:r w:rsidR="00900683">
        <w:rPr>
          <w:rFonts w:ascii="微软雅黑" w:eastAsia="微软雅黑" w:hAnsi="微软雅黑" w:hint="eastAsia"/>
          <w:b/>
          <w:bCs/>
          <w:sz w:val="24"/>
          <w:szCs w:val="22"/>
        </w:rPr>
        <w:t>管理员</w:t>
      </w:r>
      <w:r w:rsidR="00900683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用例图</w:t>
      </w:r>
    </w:p>
    <w:p w:rsidR="00900683" w:rsidRPr="00900683" w:rsidRDefault="00900683" w:rsidP="00900683">
      <w:pPr>
        <w:ind w:left="360"/>
      </w:pP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3A46E4">
      <w:pPr>
        <w:pStyle w:val="2"/>
      </w:pPr>
      <w:bookmarkStart w:id="5" w:name="_Toc356851230"/>
      <w:r>
        <w:rPr>
          <w:rFonts w:hint="eastAsia"/>
        </w:rPr>
        <w:t>概述</w:t>
      </w:r>
      <w:bookmarkEnd w:id="5"/>
    </w:p>
    <w:p w:rsidR="00900683" w:rsidRDefault="00900683" w:rsidP="00900683">
      <w:pPr>
        <w:pStyle w:val="aa"/>
      </w:pPr>
      <w:bookmarkStart w:id="6" w:name="_Toc356851231"/>
      <w:r>
        <w:rPr>
          <w:rFonts w:hint="eastAsia"/>
        </w:rPr>
        <w:t>系统可以分解为客户端与服务端，</w:t>
      </w:r>
      <w:proofErr w:type="gramStart"/>
      <w:r>
        <w:rPr>
          <w:rFonts w:hint="eastAsia"/>
        </w:rPr>
        <w:t>服务端可进一步</w:t>
      </w:r>
      <w:proofErr w:type="gramEnd"/>
      <w:r>
        <w:rPr>
          <w:rFonts w:hint="eastAsia"/>
        </w:rPr>
        <w:t>分解为接口层、业务层、数据访问层、实体层等。接口层即controller包，服务层即service包，数据层即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包与model包，实体层即entity包。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包与config包作为辅助工具存在。</w:t>
      </w:r>
    </w:p>
    <w:p w:rsidR="00900683" w:rsidRDefault="00A74060" w:rsidP="00900683">
      <w:pPr>
        <w:pStyle w:val="aa"/>
        <w:jc w:val="center"/>
      </w:pPr>
      <w:r>
        <w:pict>
          <v:shape id="_x0000_i1027" type="#_x0000_t75" style="width:407.55pt;height:218.05pt">
            <v:imagedata r:id="rId11" o:title=""/>
          </v:shape>
        </w:pict>
      </w:r>
    </w:p>
    <w:p w:rsidR="00506001" w:rsidRDefault="00506001" w:rsidP="00506001">
      <w:pPr>
        <w:pStyle w:val="aa"/>
        <w:ind w:left="0"/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图3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.1.1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逻辑视图</w:t>
      </w:r>
    </w:p>
    <w:p w:rsidR="003A46E4" w:rsidRDefault="003A46E4">
      <w:pPr>
        <w:pStyle w:val="2"/>
      </w:pPr>
      <w:r>
        <w:rPr>
          <w:rFonts w:hint="eastAsia"/>
        </w:rPr>
        <w:t>在构架方面具有重要意义的设计包</w:t>
      </w:r>
      <w:bookmarkEnd w:id="6"/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config包</w:t>
      </w:r>
    </w:p>
    <w:p w:rsidR="00900683" w:rsidRDefault="00900683" w:rsidP="00900683">
      <w:pPr>
        <w:pStyle w:val="aa"/>
      </w:pPr>
      <w:r>
        <w:t>config包储存系统配置，包括</w:t>
      </w:r>
      <w:r>
        <w:rPr>
          <w:rFonts w:hint="eastAsia"/>
        </w:rPr>
        <w:t>视图解析配置、跨域</w:t>
      </w:r>
      <w:r>
        <w:t>配置、</w:t>
      </w:r>
      <w:proofErr w:type="spellStart"/>
      <w:r>
        <w:t>redis</w:t>
      </w:r>
      <w:proofErr w:type="spellEnd"/>
      <w:r>
        <w:t>相关配置、系统</w:t>
      </w:r>
      <w:r>
        <w:rPr>
          <w:rFonts w:hint="eastAsia"/>
        </w:rPr>
        <w:t>拦截器</w:t>
      </w:r>
      <w:r>
        <w:t>配置等。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proofErr w:type="spellStart"/>
      <w:r>
        <w:rPr>
          <w:rFonts w:hAnsi="宋体" w:cs="宋体"/>
          <w:b/>
          <w:color w:val="000000"/>
        </w:rPr>
        <w:t>util</w:t>
      </w:r>
      <w:proofErr w:type="spellEnd"/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a"/>
      </w:pPr>
      <w:proofErr w:type="spellStart"/>
      <w:r>
        <w:t>util</w:t>
      </w:r>
      <w:proofErr w:type="spellEnd"/>
      <w:proofErr w:type="gramStart"/>
      <w:r>
        <w:t>包由常用</w:t>
      </w:r>
      <w:proofErr w:type="gramEnd"/>
      <w:r>
        <w:t>工具类组成，包括</w:t>
      </w:r>
      <w:r>
        <w:rPr>
          <w:rFonts w:hint="eastAsia"/>
        </w:rPr>
        <w:t>日期转换工具</w:t>
      </w:r>
      <w:r>
        <w:t>、</w:t>
      </w:r>
      <w:r>
        <w:rPr>
          <w:rFonts w:hint="eastAsia"/>
        </w:rPr>
        <w:t>班次信息转换</w:t>
      </w:r>
      <w:r>
        <w:t>工具等。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 w:hint="eastAsia"/>
          <w:b/>
          <w:color w:val="000000"/>
        </w:rPr>
        <w:t>entity</w:t>
      </w:r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a"/>
      </w:pPr>
      <w:r>
        <w:rPr>
          <w:rFonts w:hint="eastAsia"/>
        </w:rPr>
        <w:t>entity</w:t>
      </w:r>
      <w:proofErr w:type="gramStart"/>
      <w:r>
        <w:t>包由</w:t>
      </w:r>
      <w:proofErr w:type="gramEnd"/>
      <w:r>
        <w:t>OR映射的entity类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model包</w:t>
      </w:r>
    </w:p>
    <w:p w:rsidR="00900683" w:rsidRDefault="00900683" w:rsidP="00900683">
      <w:pPr>
        <w:pStyle w:val="aa"/>
      </w:pPr>
      <w:r>
        <w:t>model</w:t>
      </w:r>
      <w:proofErr w:type="gramStart"/>
      <w:r>
        <w:t>包由数据</w:t>
      </w:r>
      <w:proofErr w:type="gramEnd"/>
      <w:r>
        <w:t>传输</w:t>
      </w:r>
      <w:proofErr w:type="spellStart"/>
      <w:r>
        <w:t>dto</w:t>
      </w:r>
      <w:proofErr w:type="spellEnd"/>
      <w:r>
        <w:t>类</w:t>
      </w:r>
      <w:r>
        <w:rPr>
          <w:rFonts w:hint="eastAsia"/>
        </w:rPr>
        <w:t>、返回类型Response类及其子类</w:t>
      </w:r>
      <w:r>
        <w:t>组成。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proofErr w:type="spellStart"/>
      <w:r>
        <w:rPr>
          <w:rFonts w:hAnsi="宋体" w:cs="宋体"/>
          <w:b/>
          <w:color w:val="000000"/>
        </w:rPr>
        <w:t>dao</w:t>
      </w:r>
      <w:proofErr w:type="spellEnd"/>
      <w:r>
        <w:rPr>
          <w:rFonts w:hAnsi="宋体" w:cs="宋体"/>
          <w:b/>
          <w:color w:val="000000"/>
        </w:rPr>
        <w:t>包</w:t>
      </w:r>
    </w:p>
    <w:p w:rsidR="00900683" w:rsidRDefault="00900683" w:rsidP="00900683">
      <w:pPr>
        <w:pStyle w:val="aa"/>
      </w:pPr>
      <w:proofErr w:type="spellStart"/>
      <w:r>
        <w:t>dao</w:t>
      </w:r>
      <w:proofErr w:type="spellEnd"/>
      <w:r>
        <w:t>包数据库访问层，负责与数据库交互。每一个OR映射类，均有相应的repository类进行访问。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service包</w:t>
      </w:r>
    </w:p>
    <w:p w:rsidR="00900683" w:rsidRDefault="00900683" w:rsidP="00900683">
      <w:pPr>
        <w:pStyle w:val="aa"/>
      </w:pPr>
      <w:r>
        <w:t>由系统功能抽象而得的service类组成，实现业务逻辑。包括账户服务、内容服务、上</w:t>
      </w:r>
      <w:proofErr w:type="gramStart"/>
      <w:r>
        <w:t>传服务</w:t>
      </w:r>
      <w:proofErr w:type="gramEnd"/>
      <w:r>
        <w:t>等。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controller包</w:t>
      </w:r>
    </w:p>
    <w:p w:rsidR="00900683" w:rsidRDefault="00900683" w:rsidP="00900683">
      <w:pPr>
        <w:pStyle w:val="aa"/>
      </w:pPr>
      <w:r>
        <w:t>controller</w:t>
      </w:r>
      <w:proofErr w:type="gramStart"/>
      <w:r>
        <w:t>包由</w:t>
      </w:r>
      <w:proofErr w:type="gramEnd"/>
      <w:r>
        <w:t>MVC模式中controller类组成，响应用户请求。针对A</w:t>
      </w:r>
      <w:r>
        <w:rPr>
          <w:rFonts w:hint="eastAsia"/>
        </w:rPr>
        <w:t>pp</w:t>
      </w:r>
      <w:r>
        <w:t>客户端、Web端各有相应API接口。</w:t>
      </w:r>
    </w:p>
    <w:p w:rsidR="00900683" w:rsidRDefault="00900683" w:rsidP="00900683">
      <w:pPr>
        <w:numPr>
          <w:ilvl w:val="2"/>
          <w:numId w:val="1"/>
        </w:numPr>
        <w:spacing w:line="240" w:lineRule="auto"/>
        <w:rPr>
          <w:b/>
        </w:rPr>
      </w:pPr>
      <w:r>
        <w:rPr>
          <w:rFonts w:hAnsi="宋体" w:cs="宋体"/>
          <w:b/>
          <w:color w:val="000000"/>
        </w:rPr>
        <w:t>client子系统</w:t>
      </w:r>
    </w:p>
    <w:p w:rsidR="00900683" w:rsidRPr="00900683" w:rsidRDefault="00900683" w:rsidP="00506001">
      <w:pPr>
        <w:pStyle w:val="aa"/>
      </w:pPr>
      <w:r>
        <w:t>client子系统包括A</w:t>
      </w:r>
      <w:r>
        <w:rPr>
          <w:rFonts w:hint="eastAsia"/>
        </w:rPr>
        <w:t>pp</w:t>
      </w:r>
      <w:r>
        <w:t>客户端、Web</w:t>
      </w:r>
      <w:r>
        <w:rPr>
          <w:rFonts w:hint="eastAsia"/>
        </w:rPr>
        <w:t>后台</w:t>
      </w:r>
      <w:r>
        <w:t>管理端</w:t>
      </w:r>
      <w:r>
        <w:rPr>
          <w:rFonts w:hint="eastAsia"/>
        </w:rPr>
        <w:t>。</w:t>
      </w:r>
    </w:p>
    <w:p w:rsidR="003A46E4" w:rsidRDefault="00900683">
      <w:pPr>
        <w:pStyle w:val="1"/>
        <w:ind w:left="360" w:hanging="360"/>
      </w:pPr>
      <w:bookmarkStart w:id="7" w:name="_Toc356851232"/>
      <w:r>
        <w:br w:type="page"/>
      </w:r>
      <w:r w:rsidR="003A46E4">
        <w:rPr>
          <w:rFonts w:hint="eastAsia"/>
        </w:rPr>
        <w:lastRenderedPageBreak/>
        <w:t>进程视图</w:t>
      </w:r>
      <w:bookmarkEnd w:id="7"/>
    </w:p>
    <w:p w:rsidR="00506001" w:rsidRDefault="00A74060" w:rsidP="00506001">
      <w:pPr>
        <w:pStyle w:val="1"/>
        <w:numPr>
          <w:ilvl w:val="0"/>
          <w:numId w:val="0"/>
        </w:numPr>
        <w:ind w:left="360"/>
        <w:jc w:val="center"/>
      </w:pPr>
      <w:bookmarkStart w:id="8" w:name="_Toc356851233"/>
      <w:r>
        <w:pict>
          <v:shape id="_x0000_i1028" type="#_x0000_t75" style="width:466.65pt;height:2in">
            <v:imagedata r:id="rId12" o:title=""/>
          </v:shape>
        </w:pict>
      </w:r>
    </w:p>
    <w:p w:rsidR="00506001" w:rsidRDefault="00506001" w:rsidP="00506001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4.1 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进程视图</w:t>
      </w:r>
    </w:p>
    <w:p w:rsidR="00506001" w:rsidRDefault="00506001" w:rsidP="00506001">
      <w:pPr>
        <w:pStyle w:val="aa"/>
      </w:pPr>
    </w:p>
    <w:p w:rsidR="00506001" w:rsidRDefault="00506001" w:rsidP="00506001">
      <w:pPr>
        <w:pStyle w:val="aa"/>
      </w:pPr>
      <w:r>
        <w:rPr>
          <w:rFonts w:hint="eastAsia"/>
        </w:rPr>
        <w:t>如图所示，</w:t>
      </w:r>
      <w:r>
        <w:t>A</w:t>
      </w:r>
      <w:r>
        <w:rPr>
          <w:rFonts w:hint="eastAsia"/>
        </w:rPr>
        <w:t>pp客户端进程、Web后台管理客户端与Web服务器进程的通信，是通过HTTP协议、符合Restful风格的API进行远程通信。而Web服务器与三种数据库管理进程的通信，是通过一台机器的本地TCP协议进行端口间的相互通信部署视图</w:t>
      </w:r>
    </w:p>
    <w:p w:rsidR="00506001" w:rsidRDefault="00506001" w:rsidP="00506001">
      <w:pPr>
        <w:pStyle w:val="aa"/>
      </w:pPr>
      <w:r>
        <w:rPr>
          <w:rFonts w:hint="eastAsia"/>
        </w:rPr>
        <w:t>请求的产生进程是用户访问系统使用的</w:t>
      </w:r>
      <w:r>
        <w:t>A</w:t>
      </w:r>
      <w:r>
        <w:rPr>
          <w:rFonts w:hint="eastAsia"/>
        </w:rPr>
        <w:t>pp客户端以及管理员管理系统时所用的后台管理Web客户端，它们分别运行在与服务器不同的手机或计算机上，因此需要单独进程。</w:t>
      </w:r>
    </w:p>
    <w:p w:rsidR="00506001" w:rsidRDefault="00506001" w:rsidP="00506001">
      <w:pPr>
        <w:pStyle w:val="aa"/>
      </w:pPr>
      <w:r>
        <w:rPr>
          <w:rFonts w:hint="eastAsia"/>
        </w:rPr>
        <w:t>请求的接收响应进程是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服务器进行的，考虑到性能，整个接收响应进程可以拆分为三部分任务，并且三者均通过本地的接口进行交互。</w:t>
      </w:r>
    </w:p>
    <w:p w:rsidR="00506001" w:rsidRDefault="00506001" w:rsidP="00506001">
      <w:pPr>
        <w:pStyle w:val="aa"/>
      </w:pPr>
      <w:r>
        <w:rPr>
          <w:rFonts w:hint="eastAsia"/>
        </w:rPr>
        <w:t>最后是两个数据库管理系统进程，分别为My</w:t>
      </w:r>
      <w:r>
        <w:t>SQL</w:t>
      </w:r>
      <w:r>
        <w:rPr>
          <w:rFonts w:hint="eastAsia"/>
        </w:rPr>
        <w:t>服务进程、MongoDB服务进程，负责管理存储在数据库中的数据。</w:t>
      </w:r>
    </w:p>
    <w:p w:rsidR="003A46E4" w:rsidRDefault="00506001">
      <w:pPr>
        <w:pStyle w:val="1"/>
        <w:ind w:left="360" w:hanging="360"/>
      </w:pPr>
      <w:bookmarkStart w:id="9" w:name="_Toc356851234"/>
      <w:bookmarkEnd w:id="8"/>
      <w:r>
        <w:br w:type="page"/>
      </w:r>
      <w:r w:rsidR="000B11A9">
        <w:rPr>
          <w:rFonts w:hint="eastAsia"/>
        </w:rPr>
        <w:lastRenderedPageBreak/>
        <w:t>部署</w:t>
      </w:r>
      <w:r w:rsidR="003A46E4">
        <w:rPr>
          <w:rFonts w:hint="eastAsia"/>
        </w:rPr>
        <w:t>视图</w:t>
      </w:r>
      <w:bookmarkEnd w:id="9"/>
    </w:p>
    <w:p w:rsidR="003A46E4" w:rsidRDefault="00A74060" w:rsidP="00506001">
      <w:pPr>
        <w:pStyle w:val="InfoBlue"/>
        <w:ind w:left="0"/>
        <w:jc w:val="center"/>
      </w:pPr>
      <w:r>
        <w:pict>
          <v:shape id="_x0000_i1029" type="#_x0000_t75" style="width:446.95pt;height:271.7pt">
            <v:imagedata r:id="rId13" o:title=""/>
          </v:shape>
        </w:pict>
      </w:r>
    </w:p>
    <w:p w:rsidR="00506001" w:rsidRDefault="00506001" w:rsidP="00506001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5.1  </w:t>
      </w:r>
      <w:r w:rsidR="000B11A9">
        <w:rPr>
          <w:rFonts w:ascii="微软雅黑" w:eastAsia="微软雅黑" w:hAnsi="微软雅黑" w:hint="eastAsia"/>
          <w:b/>
          <w:bCs/>
          <w:sz w:val="24"/>
          <w:szCs w:val="22"/>
        </w:rPr>
        <w:t>部署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视图</w:t>
      </w:r>
    </w:p>
    <w:p w:rsidR="00506001" w:rsidRDefault="00506001" w:rsidP="000B11A9">
      <w:pPr>
        <w:pStyle w:val="aa"/>
      </w:pPr>
      <w:r>
        <w:t>A</w:t>
      </w:r>
      <w:r>
        <w:rPr>
          <w:rFonts w:hint="eastAsia"/>
        </w:rPr>
        <w:t>pp客户端运行在手机设备上，Web后台管理系统运行在桌面PC浏览器上。应用服务器上部署了Web服务器、MySQL数据库、MongoDB数据库。后台管理系统、</w:t>
      </w:r>
      <w:r w:rsidR="000B11A9">
        <w:t>A</w:t>
      </w:r>
      <w:r w:rsidR="000B11A9">
        <w:rPr>
          <w:rFonts w:hint="eastAsia"/>
        </w:rPr>
        <w:t>pp</w:t>
      </w:r>
      <w:r>
        <w:rPr>
          <w:rFonts w:hint="eastAsia"/>
        </w:rPr>
        <w:t>客户端与服务端通过互联网连接，应用服务器内部通过本地网络通信</w:t>
      </w:r>
      <w:r w:rsidR="000B11A9">
        <w:rPr>
          <w:rFonts w:hint="eastAsia"/>
        </w:rPr>
        <w:t>（</w:t>
      </w:r>
      <w:r>
        <w:rPr>
          <w:rFonts w:hint="eastAsia"/>
        </w:rPr>
        <w:t>注</w:t>
      </w:r>
      <w:r w:rsidR="000B11A9">
        <w:rPr>
          <w:rFonts w:hint="eastAsia"/>
        </w:rPr>
        <w:t>：</w:t>
      </w:r>
      <w:r>
        <w:rPr>
          <w:rFonts w:hint="eastAsia"/>
        </w:rPr>
        <w:t>第三</w:t>
      </w:r>
      <w:proofErr w:type="gramStart"/>
      <w:r>
        <w:rPr>
          <w:rFonts w:hint="eastAsia"/>
        </w:rPr>
        <w:t>方服务</w:t>
      </w:r>
      <w:proofErr w:type="gramEnd"/>
      <w:r>
        <w:rPr>
          <w:rFonts w:hint="eastAsia"/>
        </w:rPr>
        <w:t>作为外部系统未标注在部署视图中</w:t>
      </w:r>
      <w:r w:rsidR="000B11A9">
        <w:rPr>
          <w:rFonts w:hint="eastAsia"/>
        </w:rPr>
        <w:t>）</w:t>
      </w:r>
      <w:r>
        <w:rPr>
          <w:rFonts w:hint="eastAsia"/>
        </w:rPr>
        <w:t>。</w:t>
      </w:r>
    </w:p>
    <w:p w:rsidR="00506001" w:rsidRPr="00506001" w:rsidRDefault="00506001" w:rsidP="00506001">
      <w:pPr>
        <w:pStyle w:val="aa"/>
      </w:pPr>
    </w:p>
    <w:p w:rsidR="00506001" w:rsidRPr="00506001" w:rsidRDefault="00506001" w:rsidP="00506001">
      <w:pPr>
        <w:pStyle w:val="aa"/>
        <w:ind w:left="0"/>
      </w:pPr>
    </w:p>
    <w:p w:rsidR="003A46E4" w:rsidRDefault="003A46E4"/>
    <w:p w:rsidR="000B11A9" w:rsidRDefault="000B11A9">
      <w:pPr>
        <w:pStyle w:val="1"/>
        <w:ind w:left="360" w:hanging="360"/>
      </w:pPr>
      <w:bookmarkStart w:id="10" w:name="_Toc356851235"/>
      <w:r>
        <w:br w:type="page"/>
      </w:r>
      <w:r>
        <w:rPr>
          <w:rFonts w:hint="eastAsia"/>
        </w:rPr>
        <w:lastRenderedPageBreak/>
        <w:t>实现视图</w:t>
      </w:r>
    </w:p>
    <w:p w:rsidR="000B11A9" w:rsidRDefault="00A74060" w:rsidP="000B11A9">
      <w:pPr>
        <w:jc w:val="center"/>
      </w:pPr>
      <w:r>
        <w:pict>
          <v:shape id="_x0000_i1030" type="#_x0000_t75" style="width:468pt;height:256.75pt">
            <v:imagedata r:id="rId14" o:title=""/>
          </v:shape>
        </w:pict>
      </w:r>
    </w:p>
    <w:p w:rsidR="000B11A9" w:rsidRPr="000B11A9" w:rsidRDefault="000B11A9" w:rsidP="000B11A9">
      <w:pPr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6.1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实现视图</w:t>
      </w:r>
    </w:p>
    <w:p w:rsidR="00CC49D3" w:rsidRPr="00CC49D3" w:rsidRDefault="000B11A9" w:rsidP="00CC49D3">
      <w:pPr>
        <w:pStyle w:val="1"/>
        <w:ind w:left="360" w:hanging="360"/>
      </w:pPr>
      <w:r>
        <w:br w:type="page"/>
      </w:r>
      <w:r>
        <w:rPr>
          <w:rFonts w:hint="eastAsia"/>
        </w:rPr>
        <w:lastRenderedPageBreak/>
        <w:t>数据视图（可选）</w:t>
      </w:r>
      <w:bookmarkEnd w:id="10"/>
    </w:p>
    <w:p w:rsidR="00A74060" w:rsidRDefault="00A74060" w:rsidP="00A74060">
      <w:pPr>
        <w:pStyle w:val="af2"/>
        <w:numPr>
          <w:ilvl w:val="0"/>
          <w:numId w:val="23"/>
        </w:numPr>
        <w:ind w:firstLineChars="0"/>
      </w:pPr>
      <w:bookmarkStart w:id="11" w:name="_Hlk14073097"/>
      <w:bookmarkStart w:id="12" w:name="_Toc356851236"/>
      <w:r>
        <w:rPr>
          <w:rFonts w:hint="eastAsia"/>
        </w:rPr>
        <w:t>数据库设计采用Maria关系型数据库和Mongo非关系型数据库的结合。其中Maria关系型数据库中存储结构化的数据，例如用户、信息发布、商品、标签、交易、评分，包含了主要的全部数据存储；Mongo非关系型数据库中</w:t>
      </w:r>
      <w:proofErr w:type="gramStart"/>
      <w:r>
        <w:rPr>
          <w:rFonts w:hint="eastAsia"/>
        </w:rPr>
        <w:t>存储非</w:t>
      </w:r>
      <w:proofErr w:type="gramEnd"/>
      <w:r>
        <w:rPr>
          <w:rFonts w:hint="eastAsia"/>
        </w:rPr>
        <w:t>结构化数据，包括聊天记录、评论、多媒体信息、申诉。</w:t>
      </w:r>
    </w:p>
    <w:p w:rsidR="00A74060" w:rsidRDefault="00A74060" w:rsidP="00A74060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Maria关系型数据库</w:t>
      </w:r>
    </w:p>
    <w:p w:rsidR="00A74060" w:rsidRDefault="00A74060" w:rsidP="00A74060">
      <w:pPr>
        <w:pStyle w:val="af2"/>
        <w:ind w:left="420" w:firstLineChars="0" w:firstLine="0"/>
      </w:pPr>
      <w:r>
        <w:rPr>
          <w:rFonts w:hint="eastAsia"/>
        </w:rPr>
        <w:t>如图所示：</w:t>
      </w:r>
    </w:p>
    <w:p w:rsidR="00CC49D3" w:rsidRDefault="00A74060" w:rsidP="00CC49D3">
      <w:pPr>
        <w:pStyle w:val="af2"/>
        <w:ind w:left="420" w:firstLineChars="0" w:firstLine="0"/>
        <w:rPr>
          <w:noProof/>
        </w:rPr>
      </w:pPr>
      <w:r w:rsidRPr="00D46301">
        <w:rPr>
          <w:noProof/>
        </w:rPr>
        <w:pict>
          <v:shape id="图片 5" o:spid="_x0000_i1034" type="#_x0000_t75" style="width:415pt;height:290.05pt;visibility:visible;mso-wrap-style:square">
            <v:imagedata r:id="rId15" o:title=""/>
          </v:shape>
        </w:pict>
      </w:r>
    </w:p>
    <w:p w:rsidR="00CC49D3" w:rsidRDefault="00CC49D3" w:rsidP="00CC49D3">
      <w:pPr>
        <w:pStyle w:val="af2"/>
        <w:ind w:left="420" w:firstLineChars="0" w:firstLine="0"/>
      </w:pPr>
    </w:p>
    <w:p w:rsidR="00DE6189" w:rsidRPr="000B11A9" w:rsidRDefault="00DE6189" w:rsidP="00DE6189">
      <w:pPr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 xml:space="preserve">7.1 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C</w:t>
      </w:r>
      <w:r>
        <w:rPr>
          <w:rFonts w:ascii="微软雅黑" w:eastAsia="微软雅黑" w:hAnsi="微软雅黑"/>
          <w:b/>
          <w:bCs/>
          <w:sz w:val="24"/>
          <w:szCs w:val="22"/>
        </w:rPr>
        <w:t>DM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</w:p>
    <w:p w:rsidR="00CC49D3" w:rsidRDefault="00CC49D3" w:rsidP="00DE6189">
      <w:pPr>
        <w:pStyle w:val="af2"/>
        <w:ind w:left="420" w:firstLineChars="0" w:firstLine="0"/>
      </w:pPr>
    </w:p>
    <w:p w:rsidR="00DE6189" w:rsidRDefault="00DE6189" w:rsidP="00DE6189">
      <w:pPr>
        <w:pStyle w:val="af2"/>
        <w:ind w:left="420" w:firstLineChars="0" w:firstLine="0"/>
      </w:pPr>
    </w:p>
    <w:p w:rsidR="00CC49D3" w:rsidRDefault="00A74060" w:rsidP="00CC49D3">
      <w:pPr>
        <w:pStyle w:val="af2"/>
        <w:ind w:left="420" w:firstLineChars="0" w:firstLine="0"/>
        <w:rPr>
          <w:noProof/>
        </w:rPr>
      </w:pPr>
      <w:r w:rsidRPr="00D46301">
        <w:rPr>
          <w:noProof/>
        </w:rPr>
        <w:lastRenderedPageBreak/>
        <w:pict>
          <v:shape id="_x0000_i1037" type="#_x0000_t75" style="width:415pt;height:275.75pt;visibility:visible;mso-wrap-style:square">
            <v:imagedata r:id="rId16" o:title=""/>
          </v:shape>
        </w:pict>
      </w:r>
    </w:p>
    <w:p w:rsidR="00CC49D3" w:rsidRDefault="00CC49D3" w:rsidP="00CC49D3">
      <w:pPr>
        <w:pStyle w:val="af2"/>
        <w:ind w:left="420" w:firstLineChars="0" w:firstLine="0"/>
      </w:pPr>
    </w:p>
    <w:p w:rsidR="00CC49D3" w:rsidRPr="00DE6189" w:rsidRDefault="00DE6189" w:rsidP="00DE6189">
      <w:pPr>
        <w:jc w:val="center"/>
      </w:pP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  <w:r>
        <w:rPr>
          <w:rFonts w:ascii="微软雅黑" w:eastAsia="微软雅黑" w:hAnsi="微软雅黑"/>
          <w:b/>
          <w:bCs/>
          <w:sz w:val="24"/>
          <w:szCs w:val="22"/>
        </w:rPr>
        <w:t>7.2 PDM</w:t>
      </w:r>
      <w:r>
        <w:rPr>
          <w:rFonts w:ascii="微软雅黑" w:eastAsia="微软雅黑" w:hAnsi="微软雅黑" w:hint="eastAsia"/>
          <w:b/>
          <w:bCs/>
          <w:sz w:val="24"/>
          <w:szCs w:val="22"/>
        </w:rPr>
        <w:t>图</w:t>
      </w:r>
    </w:p>
    <w:bookmarkEnd w:id="11"/>
    <w:p w:rsidR="00A74060" w:rsidRDefault="00A74060" w:rsidP="00A74060">
      <w:pPr>
        <w:pStyle w:val="af2"/>
        <w:ind w:left="420" w:firstLineChars="0" w:firstLine="0"/>
      </w:pPr>
      <w:r>
        <w:t>SQL</w:t>
      </w: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见附录1。</w:t>
      </w:r>
    </w:p>
    <w:p w:rsidR="00A74060" w:rsidRDefault="00A74060" w:rsidP="00A74060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Mongo非关系型数据库</w:t>
      </w:r>
    </w:p>
    <w:p w:rsidR="00A74060" w:rsidRDefault="00A74060" w:rsidP="00A74060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聊天记录：MariaDB中负责存储了产生聊天记录的两个用户，但真实的记录存储在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</w:t>
      </w:r>
      <w:proofErr w:type="spellStart"/>
      <w:r>
        <w:rPr>
          <w:rFonts w:hint="eastAsia"/>
        </w:rPr>
        <w:t>chat_log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chat</w:t>
      </w:r>
      <w:r>
        <w:t>_content_id</w:t>
      </w:r>
      <w:proofErr w:type="spellEnd"/>
      <w:r>
        <w:rPr>
          <w:rFonts w:hint="eastAsia"/>
        </w:rPr>
        <w:t>，从而在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中检索相关的聊天记录信息</w:t>
      </w:r>
    </w:p>
    <w:p w:rsidR="00A74060" w:rsidRDefault="00A74060" w:rsidP="00A74060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评论：Maria</w:t>
      </w:r>
      <w:r>
        <w:t>DB</w:t>
      </w:r>
      <w:r>
        <w:rPr>
          <w:rFonts w:hint="eastAsia"/>
        </w:rPr>
        <w:t>中只存储了发生评论的用户和相应交易，具体的评论信息都存储在MongoDB中，同样使用comment表中的</w:t>
      </w:r>
      <w:proofErr w:type="spellStart"/>
      <w:r>
        <w:rPr>
          <w:rFonts w:hint="eastAsia"/>
        </w:rPr>
        <w:t>comment_content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检索其他的所有评论。</w:t>
      </w:r>
    </w:p>
    <w:p w:rsidR="00A74060" w:rsidRDefault="00A74060" w:rsidP="00A74060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多媒体信息：MariaDB中存储的</w:t>
      </w:r>
      <w:proofErr w:type="spellStart"/>
      <w:r>
        <w:rPr>
          <w:rFonts w:hint="eastAsia"/>
        </w:rPr>
        <w:t>content</w:t>
      </w:r>
      <w:r>
        <w:t>_id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content_</w:t>
      </w:r>
      <w:r>
        <w:t>id</w:t>
      </w:r>
      <w:proofErr w:type="spellEnd"/>
      <w:r>
        <w:rPr>
          <w:rFonts w:hint="eastAsia"/>
        </w:rPr>
        <w:t>访问MongoDB中的多媒体信息，包括图片视频等多种类型，使用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分片存储。</w:t>
      </w:r>
    </w:p>
    <w:p w:rsidR="00A74060" w:rsidRDefault="00A74060" w:rsidP="00A74060">
      <w:pPr>
        <w:pStyle w:val="af2"/>
        <w:numPr>
          <w:ilvl w:val="0"/>
          <w:numId w:val="24"/>
        </w:numPr>
        <w:ind w:firstLineChars="0"/>
      </w:pPr>
      <w:r>
        <w:rPr>
          <w:rFonts w:hint="eastAsia"/>
        </w:rPr>
        <w:t>申诉：MariaDB中负责存储了产生申诉的主体用户和客体用户，但复杂的申诉信息存储在</w:t>
      </w:r>
      <w:r>
        <w:t>MongoDB</w:t>
      </w:r>
      <w:r>
        <w:rPr>
          <w:rFonts w:hint="eastAsia"/>
        </w:rPr>
        <w:t>中，从Maria</w:t>
      </w:r>
      <w:r>
        <w:t>DB</w:t>
      </w:r>
      <w:r>
        <w:rPr>
          <w:rFonts w:hint="eastAsia"/>
        </w:rPr>
        <w:t>中找到complaint表中的</w:t>
      </w:r>
      <w:proofErr w:type="spellStart"/>
      <w:r>
        <w:rPr>
          <w:rFonts w:hint="eastAsia"/>
        </w:rPr>
        <w:t>complaint</w:t>
      </w:r>
      <w:r>
        <w:t>_content_id</w:t>
      </w:r>
      <w:proofErr w:type="spellEnd"/>
      <w:r>
        <w:rPr>
          <w:rFonts w:hint="eastAsia"/>
        </w:rPr>
        <w:t>，从而在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中检索相关的申诉信息</w:t>
      </w:r>
    </w:p>
    <w:p w:rsidR="00CC49D3" w:rsidRPr="00A74060" w:rsidRDefault="00CC49D3" w:rsidP="00CC49D3"/>
    <w:p w:rsidR="00CC49D3" w:rsidRDefault="00CC49D3" w:rsidP="00CC49D3">
      <w:pPr>
        <w:pStyle w:val="2"/>
      </w:pPr>
      <w:r>
        <w:rPr>
          <w:rFonts w:hint="eastAsia"/>
        </w:rPr>
        <w:t>附录一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DBMS name:      MySQL 5.0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Created on:     2019/7/2 10:57:32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Good;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Relationship_5;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lastRenderedPageBreak/>
        <w:t xml:space="preserve">drop table if exists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comment;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drop table if exists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complaint;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evaluate;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drop table if exists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"release";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tag;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transaction;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drop table if exists user;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Good     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Good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good_name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64)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good_description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Relationship_5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Relationship_5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,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/* Table: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create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</w:t>
      </w:r>
      <w:proofErr w:type="spellEnd"/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use_user_id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mongo_chat_id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lastRenderedPageBreak/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comment  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comment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content  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mongo_comment_id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/* Table: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create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</w:t>
      </w:r>
      <w:proofErr w:type="spellEnd"/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comment_picture_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url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varchar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(1024)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complaint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complaint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complaint_id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use_user_id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int,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content  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complaint_id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evaluate 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evaluate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evaluate_id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score  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evaluate_id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/* Table: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create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</w:t>
      </w:r>
      <w:proofErr w:type="spellEnd"/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lastRenderedPageBreak/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int,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good_picture_url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"release"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"release"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Goo_release_id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int,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tra_release_id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int,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is_saled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bool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release_time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datetime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valid_time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datetime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is_appointed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bool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is_finished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bool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tag      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tag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tag_name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16)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transaction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transaction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create_time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datetime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 Table: user                                                  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/*==============================================================*/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create table user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(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  int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user_name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16)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password 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16)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portrait_url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varchar(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1024)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telephone            </w:t>
      </w:r>
      <w:proofErr w:type="gramStart"/>
      <w:r w:rsidRPr="00A74060">
        <w:rPr>
          <w:rFonts w:ascii="Courier New" w:hAnsi="Courier New" w:cs="Courier New"/>
          <w:color w:val="3B3838"/>
          <w:sz w:val="16"/>
          <w:szCs w:val="18"/>
        </w:rPr>
        <w:t>char(</w:t>
      </w:r>
      <w:proofErr w:type="gramEnd"/>
      <w:r w:rsidRPr="00A74060">
        <w:rPr>
          <w:rFonts w:ascii="Courier New" w:hAnsi="Courier New" w:cs="Courier New"/>
          <w:color w:val="3B3838"/>
          <w:sz w:val="16"/>
          <w:szCs w:val="18"/>
        </w:rPr>
        <w:t>11) not null,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lastRenderedPageBreak/>
        <w:t xml:space="preserve">   primary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);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Good add constraint FK_Relationship_6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"release"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Relationship_5 add constraint FK_Relationship_7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Good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Relationship_5 add constraint FK_Relationship_8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tag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tag_id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alter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add constraint FK_Relationship_14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alter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chat_log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add constraint FK_Relationship_15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use_user_id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comment add constraint FK_Relationship_12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comment add constraint FK_Relationship_13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transaction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alter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comment_picture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add constraint FK_Relationship_11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comment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comment_id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complaint add constraint FK_Relationship_17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complaint add constraint FK_Relationship_18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use_user_id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evaluate add constraint FK_Relationship_16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alter table 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good_picture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add constraint FK_Relationship_10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Good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FK_Relationship_4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tra_release_id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transaction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FK_Relationship_5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Goo_release_id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Good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"release" add constraint FK_Relationship_9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transaction add constraint FK_Relationship_1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user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user_id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>alter table transaction add constraint FK_Relationship_3 foreign key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</w:t>
      </w:r>
    </w:p>
    <w:p w:rsidR="00A74060" w:rsidRPr="00A74060" w:rsidRDefault="00A74060" w:rsidP="00A74060">
      <w:pPr>
        <w:rPr>
          <w:rFonts w:ascii="Courier New" w:hAnsi="Courier New" w:cs="Courier New"/>
          <w:color w:val="3B3838"/>
          <w:sz w:val="16"/>
          <w:szCs w:val="18"/>
        </w:rPr>
      </w:pPr>
      <w:r w:rsidRPr="00A74060">
        <w:rPr>
          <w:rFonts w:ascii="Courier New" w:hAnsi="Courier New" w:cs="Courier New"/>
          <w:color w:val="3B3838"/>
          <w:sz w:val="16"/>
          <w:szCs w:val="18"/>
        </w:rPr>
        <w:t xml:space="preserve">      references "release" (</w:t>
      </w:r>
      <w:proofErr w:type="spellStart"/>
      <w:r w:rsidRPr="00A74060">
        <w:rPr>
          <w:rFonts w:ascii="Courier New" w:hAnsi="Courier New" w:cs="Courier New"/>
          <w:color w:val="3B3838"/>
          <w:sz w:val="16"/>
          <w:szCs w:val="18"/>
        </w:rPr>
        <w:t>release_id</w:t>
      </w:r>
      <w:proofErr w:type="spellEnd"/>
      <w:r w:rsidRPr="00A74060">
        <w:rPr>
          <w:rFonts w:ascii="Courier New" w:hAnsi="Courier New" w:cs="Courier New"/>
          <w:color w:val="3B3838"/>
          <w:sz w:val="16"/>
          <w:szCs w:val="18"/>
        </w:rPr>
        <w:t>) on delete restrict on update restrict;</w:t>
      </w:r>
    </w:p>
    <w:p w:rsidR="00A74060" w:rsidRPr="00A74060" w:rsidRDefault="00A74060" w:rsidP="00A74060">
      <w:pPr>
        <w:rPr>
          <w:color w:val="3B3838"/>
          <w:sz w:val="10"/>
          <w:szCs w:val="11"/>
        </w:rPr>
      </w:pPr>
    </w:p>
    <w:p w:rsidR="002B34A5" w:rsidRDefault="00FB1A25" w:rsidP="002B34A5">
      <w:pPr>
        <w:pStyle w:val="1"/>
        <w:ind w:left="360" w:hanging="360"/>
      </w:pPr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2B34A5" w:rsidRPr="002B34A5" w:rsidRDefault="00900683" w:rsidP="00900683">
      <w:pPr>
        <w:pStyle w:val="aa"/>
        <w:ind w:left="360"/>
      </w:pPr>
      <w:r>
        <w:rPr>
          <w:rFonts w:hint="eastAsia"/>
        </w:rPr>
        <w:t>暂无</w:t>
      </w:r>
      <w:bookmarkStart w:id="13" w:name="_GoBack"/>
      <w:bookmarkEnd w:id="13"/>
    </w:p>
    <w:sectPr w:rsidR="002B34A5" w:rsidRPr="002B34A5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2735" w:rsidRDefault="00272735">
      <w:r>
        <w:separator/>
      </w:r>
    </w:p>
  </w:endnote>
  <w:endnote w:type="continuationSeparator" w:id="0">
    <w:p w:rsidR="00272735" w:rsidRDefault="0027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PAGE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1761BA">
            <w:rPr>
              <w:rStyle w:val="a9"/>
              <w:rFonts w:ascii="Times New Roman"/>
              <w:noProof/>
            </w:rPr>
            <w:t>3</w:t>
          </w:r>
          <w:r>
            <w:rPr>
              <w:rStyle w:val="a9"/>
              <w:rFonts w:ascii="Times New Roman"/>
              <w:noProof/>
            </w:rPr>
            <w:fldChar w:fldCharType="end"/>
          </w:r>
          <w:r>
            <w:rPr>
              <w:rStyle w:val="a9"/>
              <w:rFonts w:ascii="Times New Roman"/>
              <w:noProof/>
            </w:rPr>
            <w:t xml:space="preserve"> of </w:t>
          </w:r>
          <w:r>
            <w:rPr>
              <w:rStyle w:val="a9"/>
              <w:rFonts w:ascii="Times New Roman"/>
              <w:noProof/>
            </w:rPr>
            <w:fldChar w:fldCharType="begin"/>
          </w:r>
          <w:r>
            <w:rPr>
              <w:rStyle w:val="a9"/>
              <w:rFonts w:ascii="Times New Roman"/>
              <w:noProof/>
            </w:rPr>
            <w:instrText xml:space="preserve"> NUMPAGES  \* MERGEFORMAT </w:instrText>
          </w:r>
          <w:r>
            <w:rPr>
              <w:rStyle w:val="a9"/>
              <w:rFonts w:ascii="Times New Roman"/>
              <w:noProof/>
            </w:rPr>
            <w:fldChar w:fldCharType="separate"/>
          </w:r>
          <w:r w:rsidR="001761BA" w:rsidRPr="001761BA">
            <w:rPr>
              <w:rStyle w:val="a9"/>
              <w:noProof/>
            </w:rPr>
            <w:t>5</w:t>
          </w:r>
          <w:r>
            <w:rPr>
              <w:rStyle w:val="a9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2735" w:rsidRDefault="00272735">
      <w:r>
        <w:separator/>
      </w:r>
    </w:p>
  </w:footnote>
  <w:footnote w:type="continuationSeparator" w:id="0">
    <w:p w:rsidR="00272735" w:rsidRDefault="00272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00683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 w:hint="eastAsia"/>
            </w:rPr>
            <w:t>&lt;</w:t>
          </w:r>
          <w:r w:rsidR="00900683">
            <w:rPr>
              <w:rFonts w:ascii="Times New Roman" w:hint="eastAsia"/>
            </w:rPr>
            <w:t>项目名称</w:t>
          </w:r>
          <w:r w:rsidR="00900683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900683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3B2BBB"/>
    <w:multiLevelType w:val="hybridMultilevel"/>
    <w:tmpl w:val="CCB0F2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434EDA"/>
    <w:multiLevelType w:val="hybridMultilevel"/>
    <w:tmpl w:val="04B26A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201241"/>
    <w:multiLevelType w:val="multilevel"/>
    <w:tmpl w:val="F45E3F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0"/>
  </w:num>
  <w:num w:numId="11">
    <w:abstractNumId w:val="8"/>
  </w:num>
  <w:num w:numId="12">
    <w:abstractNumId w:val="20"/>
  </w:num>
  <w:num w:numId="13">
    <w:abstractNumId w:val="7"/>
  </w:num>
  <w:num w:numId="14">
    <w:abstractNumId w:val="4"/>
  </w:num>
  <w:num w:numId="15">
    <w:abstractNumId w:val="19"/>
  </w:num>
  <w:num w:numId="16">
    <w:abstractNumId w:val="14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8"/>
  </w:num>
  <w:num w:numId="22">
    <w:abstractNumId w:val="17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0683"/>
    <w:rsid w:val="000B11A9"/>
    <w:rsid w:val="00175500"/>
    <w:rsid w:val="001761BA"/>
    <w:rsid w:val="001D0182"/>
    <w:rsid w:val="00272735"/>
    <w:rsid w:val="002B34A5"/>
    <w:rsid w:val="002C7325"/>
    <w:rsid w:val="003A46E4"/>
    <w:rsid w:val="0047760A"/>
    <w:rsid w:val="00506001"/>
    <w:rsid w:val="00575EF6"/>
    <w:rsid w:val="00763208"/>
    <w:rsid w:val="00900683"/>
    <w:rsid w:val="009A3548"/>
    <w:rsid w:val="00A27AB3"/>
    <w:rsid w:val="00A74060"/>
    <w:rsid w:val="00C61A61"/>
    <w:rsid w:val="00CC3BDD"/>
    <w:rsid w:val="00CC49D3"/>
    <w:rsid w:val="00DE6189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5B5D8-F68C-4774-84F4-E518788A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a5"/>
    <w:uiPriority w:val="10"/>
    <w:qFormat/>
    <w:pPr>
      <w:spacing w:line="240" w:lineRule="auto"/>
      <w:jc w:val="center"/>
    </w:pPr>
    <w:rPr>
      <w:b/>
      <w:sz w:val="36"/>
    </w:rPr>
  </w:style>
  <w:style w:type="paragraph" w:styleId="a6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pPr>
      <w:keepLines/>
      <w:spacing w:after="120"/>
      <w:ind w:left="720"/>
    </w:p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a"/>
    <w:autoRedefine/>
    <w:pPr>
      <w:spacing w:after="120"/>
      <w:ind w:left="720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Strong"/>
    <w:qFormat/>
    <w:rPr>
      <w:b/>
    </w:rPr>
  </w:style>
  <w:style w:type="character" w:styleId="af1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2">
    <w:name w:val="List Paragraph"/>
    <w:basedOn w:val="a"/>
    <w:uiPriority w:val="34"/>
    <w:qFormat/>
    <w:rsid w:val="00CC49D3"/>
    <w:pPr>
      <w:spacing w:line="240" w:lineRule="auto"/>
      <w:ind w:firstLineChars="200" w:firstLine="420"/>
      <w:jc w:val="both"/>
    </w:pPr>
    <w:rPr>
      <w:rFonts w:ascii="等线" w:eastAsia="等线" w:hAnsi="等线"/>
      <w:snapToGrid/>
      <w:kern w:val="2"/>
      <w:sz w:val="21"/>
      <w:szCs w:val="22"/>
    </w:rPr>
  </w:style>
  <w:style w:type="character" w:customStyle="1" w:styleId="a5">
    <w:name w:val="标题 字符"/>
    <w:link w:val="a4"/>
    <w:uiPriority w:val="10"/>
    <w:rsid w:val="00CC49D3"/>
    <w:rPr>
      <w:rFonts w:ascii="宋体"/>
      <w:b/>
      <w:snapToGrid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859\Desktop\SJTU-JiaoJiao\docs\&#26550;&#26500;&#25991;&#26723;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A93E3-5EAA-41F4-80F3-06D93B1F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33</TotalTime>
  <Pages>16</Pages>
  <Words>1669</Words>
  <Characters>9516</Characters>
  <Application>Microsoft Office Word</Application>
  <DocSecurity>0</DocSecurity>
  <Lines>79</Lines>
  <Paragraphs>22</Paragraphs>
  <ScaleCrop>false</ScaleCrop>
  <Company>&lt;SJTU&gt;</Company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22859</dc:creator>
  <cp:keywords/>
  <cp:lastModifiedBy>虎权 亢</cp:lastModifiedBy>
  <cp:revision>4</cp:revision>
  <cp:lastPrinted>1899-12-31T16:00:00Z</cp:lastPrinted>
  <dcterms:created xsi:type="dcterms:W3CDTF">2019-07-14T23:43:00Z</dcterms:created>
  <dcterms:modified xsi:type="dcterms:W3CDTF">2019-07-15T07:46:00Z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