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5B609C" w14:textId="62FDA1BD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52"/>
        </w:rPr>
      </w:pPr>
      <w:r w:rsidRPr="000F1C69">
        <w:rPr>
          <w:rFonts w:ascii="微软雅黑" w:eastAsia="微软雅黑" w:hAnsi="微软雅黑" w:cs="方正颜宋简体_中"/>
          <w:sz w:val="52"/>
        </w:rPr>
        <w:fldChar w:fldCharType="begin"/>
      </w:r>
      <w:r w:rsidRPr="000F1C69">
        <w:rPr>
          <w:rFonts w:ascii="微软雅黑" w:eastAsia="微软雅黑" w:hAnsi="微软雅黑" w:cs="方正颜宋简体_中"/>
          <w:sz w:val="52"/>
        </w:rPr>
        <w:instrText xml:space="preserve"> SUBJECT  \* MERGEFORMAT </w:instrText>
      </w:r>
      <w:r w:rsidRPr="000F1C69">
        <w:rPr>
          <w:rFonts w:ascii="微软雅黑" w:eastAsia="微软雅黑" w:hAnsi="微软雅黑" w:cs="方正颜宋简体_中"/>
          <w:sz w:val="52"/>
        </w:rPr>
        <w:fldChar w:fldCharType="separate"/>
      </w:r>
      <w:r w:rsidRPr="000F1C69">
        <w:rPr>
          <w:rFonts w:ascii="微软雅黑" w:eastAsia="微软雅黑" w:hAnsi="微软雅黑" w:cs="方正颜宋简体_中"/>
          <w:sz w:val="52"/>
        </w:rPr>
        <w:t>&lt;</w:t>
      </w:r>
      <w:r w:rsidR="002740E5" w:rsidRPr="000F1C69">
        <w:rPr>
          <w:rFonts w:ascii="微软雅黑" w:eastAsia="微软雅黑" w:hAnsi="微软雅黑" w:cs="方正颜宋简体_中" w:hint="eastAsia"/>
          <w:sz w:val="52"/>
        </w:rPr>
        <w:t>交大</w:t>
      </w:r>
      <w:r w:rsidR="00EA6FCA" w:rsidRPr="000F1C69">
        <w:rPr>
          <w:rFonts w:ascii="微软雅黑" w:eastAsia="微软雅黑" w:hAnsi="微软雅黑" w:cs="方正颜宋简体_中" w:hint="eastAsia"/>
          <w:sz w:val="52"/>
        </w:rPr>
        <w:t>交交</w:t>
      </w:r>
      <w:r w:rsidRPr="000F1C69">
        <w:rPr>
          <w:rFonts w:ascii="微软雅黑" w:eastAsia="微软雅黑" w:hAnsi="微软雅黑" w:cs="方正颜宋简体_中"/>
          <w:sz w:val="52"/>
        </w:rPr>
        <w:t>APP&gt;</w:t>
      </w:r>
      <w:r w:rsidRPr="000F1C69">
        <w:rPr>
          <w:rFonts w:ascii="微软雅黑" w:eastAsia="微软雅黑" w:hAnsi="微软雅黑" w:cs="方正颜宋简体_中"/>
          <w:sz w:val="52"/>
        </w:rPr>
        <w:fldChar w:fldCharType="end"/>
      </w:r>
    </w:p>
    <w:p w14:paraId="309608AE" w14:textId="77777777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52"/>
        </w:rPr>
      </w:pPr>
      <w:r w:rsidRPr="000F1C69">
        <w:rPr>
          <w:rFonts w:ascii="微软雅黑" w:eastAsia="微软雅黑" w:hAnsi="微软雅黑" w:cs="方正颜宋简体_中"/>
          <w:sz w:val="52"/>
        </w:rPr>
        <w:fldChar w:fldCharType="begin"/>
      </w:r>
      <w:r w:rsidRPr="000F1C69">
        <w:rPr>
          <w:rFonts w:ascii="微软雅黑" w:eastAsia="微软雅黑" w:hAnsi="微软雅黑" w:cs="方正颜宋简体_中"/>
          <w:sz w:val="52"/>
        </w:rPr>
        <w:instrText xml:space="preserve"> TITLE  \* MERGEFORMAT </w:instrText>
      </w:r>
      <w:r w:rsidRPr="000F1C69">
        <w:rPr>
          <w:rFonts w:ascii="微软雅黑" w:eastAsia="微软雅黑" w:hAnsi="微软雅黑" w:cs="方正颜宋简体_中"/>
          <w:sz w:val="52"/>
        </w:rPr>
        <w:fldChar w:fldCharType="separate"/>
      </w:r>
      <w:r w:rsidRPr="000F1C69">
        <w:rPr>
          <w:rFonts w:ascii="微软雅黑" w:eastAsia="微软雅黑" w:hAnsi="微软雅黑" w:cs="方正颜宋简体_中"/>
          <w:sz w:val="52"/>
        </w:rPr>
        <w:t>软件需求规约</w:t>
      </w:r>
      <w:r w:rsidRPr="000F1C69">
        <w:rPr>
          <w:rFonts w:ascii="微软雅黑" w:eastAsia="微软雅黑" w:hAnsi="微软雅黑" w:cs="方正颜宋简体_中"/>
          <w:sz w:val="52"/>
        </w:rPr>
        <w:fldChar w:fldCharType="end"/>
      </w:r>
    </w:p>
    <w:p w14:paraId="06D7C40C" w14:textId="474204DF" w:rsidR="002C61AE" w:rsidRPr="000F1C69" w:rsidRDefault="0013076C" w:rsidP="0092626E">
      <w:pPr>
        <w:pStyle w:val="ae"/>
        <w:spacing w:line="360" w:lineRule="auto"/>
        <w:rPr>
          <w:rFonts w:ascii="微软雅黑" w:eastAsia="微软雅黑" w:hAnsi="微软雅黑" w:cs="方正颜宋简体_中"/>
          <w:sz w:val="44"/>
        </w:rPr>
      </w:pPr>
      <w:r w:rsidRPr="000F1C69">
        <w:rPr>
          <w:rFonts w:ascii="微软雅黑" w:eastAsia="微软雅黑" w:hAnsi="微软雅黑" w:cs="方正颜宋简体_中"/>
          <w:sz w:val="44"/>
        </w:rPr>
        <w:t>版本 &lt;</w:t>
      </w:r>
      <w:r w:rsidR="00D94443">
        <w:rPr>
          <w:rFonts w:ascii="微软雅黑" w:eastAsia="微软雅黑" w:hAnsi="微软雅黑" w:cs="方正颜宋简体_中"/>
          <w:sz w:val="44"/>
        </w:rPr>
        <w:t>2</w:t>
      </w:r>
      <w:r w:rsidRPr="000F1C69">
        <w:rPr>
          <w:rFonts w:ascii="微软雅黑" w:eastAsia="微软雅黑" w:hAnsi="微软雅黑" w:cs="方正颜宋简体_中"/>
          <w:sz w:val="44"/>
        </w:rPr>
        <w:t>.</w:t>
      </w:r>
      <w:r w:rsidR="0067737C">
        <w:rPr>
          <w:rFonts w:ascii="微软雅黑" w:eastAsia="微软雅黑" w:hAnsi="微软雅黑" w:cs="方正颜宋简体_中"/>
          <w:sz w:val="44"/>
        </w:rPr>
        <w:t>1</w:t>
      </w:r>
      <w:r w:rsidRPr="000F1C69">
        <w:rPr>
          <w:rFonts w:ascii="微软雅黑" w:eastAsia="微软雅黑" w:hAnsi="微软雅黑" w:cs="方正颜宋简体_中"/>
          <w:sz w:val="44"/>
        </w:rPr>
        <w:t>&gt;</w:t>
      </w:r>
    </w:p>
    <w:p w14:paraId="1E88A2C1" w14:textId="77777777" w:rsidR="002C61AE" w:rsidRPr="000F1C69" w:rsidRDefault="002C61AE" w:rsidP="0092626E">
      <w:pPr>
        <w:pStyle w:val="InfoBlue"/>
        <w:spacing w:line="360" w:lineRule="auto"/>
        <w:ind w:left="0"/>
        <w:rPr>
          <w:rFonts w:ascii="微软雅黑" w:eastAsia="微软雅黑" w:hAnsi="微软雅黑"/>
        </w:rPr>
        <w:sectPr w:rsidR="002C61AE" w:rsidRPr="000F1C69">
          <w:headerReference w:type="default" r:id="rId9"/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7AD887E6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lastRenderedPageBreak/>
        <w:t>修订历史记录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2C61AE" w:rsidRPr="000F1C69" w14:paraId="1449A522" w14:textId="77777777">
        <w:tc>
          <w:tcPr>
            <w:tcW w:w="2304" w:type="dxa"/>
          </w:tcPr>
          <w:p w14:paraId="5FE26ED3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1152" w:type="dxa"/>
          </w:tcPr>
          <w:p w14:paraId="0CC280A1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版本</w:t>
            </w:r>
          </w:p>
        </w:tc>
        <w:tc>
          <w:tcPr>
            <w:tcW w:w="3744" w:type="dxa"/>
          </w:tcPr>
          <w:p w14:paraId="1CCD4A27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说明</w:t>
            </w:r>
          </w:p>
        </w:tc>
        <w:tc>
          <w:tcPr>
            <w:tcW w:w="2304" w:type="dxa"/>
          </w:tcPr>
          <w:p w14:paraId="0AA26D59" w14:textId="77777777" w:rsidR="002C61AE" w:rsidRPr="000F1C69" w:rsidRDefault="0013076C">
            <w:pPr>
              <w:pStyle w:val="Tabletext"/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 w:rsidRPr="000F1C69">
              <w:rPr>
                <w:rFonts w:ascii="微软雅黑" w:eastAsia="微软雅黑" w:hAnsi="微软雅黑"/>
                <w:b/>
              </w:rPr>
              <w:t>作者</w:t>
            </w:r>
          </w:p>
        </w:tc>
      </w:tr>
      <w:tr w:rsidR="002C61AE" w:rsidRPr="000F1C69" w14:paraId="352EAC9D" w14:textId="77777777">
        <w:tc>
          <w:tcPr>
            <w:tcW w:w="2304" w:type="dxa"/>
          </w:tcPr>
          <w:p w14:paraId="6850CCDC" w14:textId="57CB0886" w:rsidR="002C61AE" w:rsidRPr="000F1C69" w:rsidRDefault="0013076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/>
                <w:sz w:val="22"/>
              </w:rPr>
              <w:t>201</w:t>
            </w:r>
            <w:r w:rsidR="002740E5" w:rsidRPr="000F1C69">
              <w:rPr>
                <w:rFonts w:ascii="微软雅黑" w:eastAsia="微软雅黑" w:hAnsi="微软雅黑"/>
                <w:sz w:val="22"/>
              </w:rPr>
              <w:t>9.6.1</w:t>
            </w:r>
            <w:r w:rsidRPr="000F1C69">
              <w:rPr>
                <w:rFonts w:ascii="微软雅黑" w:eastAsia="微软雅黑" w:hAnsi="微软雅黑"/>
                <w:sz w:val="22"/>
              </w:rPr>
              <w:t>.</w:t>
            </w:r>
          </w:p>
        </w:tc>
        <w:tc>
          <w:tcPr>
            <w:tcW w:w="1152" w:type="dxa"/>
          </w:tcPr>
          <w:p w14:paraId="7ED00702" w14:textId="6978D009" w:rsidR="002C61AE" w:rsidRPr="000F1C69" w:rsidRDefault="0013076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/>
                <w:sz w:val="22"/>
              </w:rPr>
              <w:t>&lt;</w:t>
            </w:r>
            <w:r w:rsidR="00EA6FCA" w:rsidRPr="000F1C69">
              <w:rPr>
                <w:rFonts w:ascii="微软雅黑" w:eastAsia="微软雅黑" w:hAnsi="微软雅黑"/>
                <w:sz w:val="22"/>
              </w:rPr>
              <w:t>1</w:t>
            </w:r>
            <w:r w:rsidRPr="000F1C69">
              <w:rPr>
                <w:rFonts w:ascii="微软雅黑" w:eastAsia="微软雅黑" w:hAnsi="微软雅黑"/>
                <w:sz w:val="22"/>
              </w:rPr>
              <w:t>.0&gt;</w:t>
            </w:r>
          </w:p>
        </w:tc>
        <w:tc>
          <w:tcPr>
            <w:tcW w:w="3744" w:type="dxa"/>
          </w:tcPr>
          <w:p w14:paraId="0DA9D7EF" w14:textId="2B2968C5" w:rsidR="002C61AE" w:rsidRPr="000F1C69" w:rsidRDefault="002740E5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 w:hint="eastAsia"/>
                <w:sz w:val="22"/>
              </w:rPr>
              <w:t>初稿</w:t>
            </w:r>
          </w:p>
        </w:tc>
        <w:tc>
          <w:tcPr>
            <w:tcW w:w="2304" w:type="dxa"/>
          </w:tcPr>
          <w:p w14:paraId="47CD9735" w14:textId="3D10261B" w:rsidR="002C61AE" w:rsidRPr="000F1C69" w:rsidRDefault="002740E5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 w:rsidRPr="000F1C69">
              <w:rPr>
                <w:rFonts w:ascii="微软雅黑" w:eastAsia="微软雅黑" w:hAnsi="微软雅黑" w:hint="eastAsia"/>
                <w:sz w:val="22"/>
              </w:rPr>
              <w:t>林江</w:t>
            </w:r>
            <w:proofErr w:type="gramStart"/>
            <w:r w:rsidRPr="000F1C69">
              <w:rPr>
                <w:rFonts w:ascii="微软雅黑" w:eastAsia="微软雅黑" w:hAnsi="微软雅黑" w:hint="eastAsia"/>
                <w:sz w:val="22"/>
              </w:rPr>
              <w:t>浩</w:t>
            </w:r>
            <w:proofErr w:type="gramEnd"/>
          </w:p>
        </w:tc>
      </w:tr>
      <w:tr w:rsidR="002C61AE" w:rsidRPr="000F1C69" w14:paraId="7296163B" w14:textId="77777777">
        <w:tc>
          <w:tcPr>
            <w:tcW w:w="2304" w:type="dxa"/>
          </w:tcPr>
          <w:p w14:paraId="5AA0CD23" w14:textId="1F38021E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  <w:r>
              <w:rPr>
                <w:rFonts w:ascii="微软雅黑" w:eastAsia="微软雅黑" w:hAnsi="微软雅黑"/>
                <w:sz w:val="22"/>
              </w:rPr>
              <w:t>019.6.12</w:t>
            </w:r>
          </w:p>
        </w:tc>
        <w:tc>
          <w:tcPr>
            <w:tcW w:w="1152" w:type="dxa"/>
          </w:tcPr>
          <w:p w14:paraId="65EAAA34" w14:textId="2EC9F947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&lt;</w:t>
            </w:r>
            <w:r>
              <w:rPr>
                <w:rFonts w:ascii="微软雅黑" w:eastAsia="微软雅黑" w:hAnsi="微软雅黑"/>
                <w:sz w:val="22"/>
              </w:rPr>
              <w:t>2.0&gt;</w:t>
            </w:r>
          </w:p>
        </w:tc>
        <w:tc>
          <w:tcPr>
            <w:tcW w:w="3744" w:type="dxa"/>
          </w:tcPr>
          <w:p w14:paraId="76907BB5" w14:textId="26287EE2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立项答辩前的终稿</w:t>
            </w:r>
          </w:p>
        </w:tc>
        <w:tc>
          <w:tcPr>
            <w:tcW w:w="2304" w:type="dxa"/>
          </w:tcPr>
          <w:p w14:paraId="1FE6C166" w14:textId="47245839" w:rsidR="002C61AE" w:rsidRPr="000F1C69" w:rsidRDefault="00D94443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林江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浩</w:t>
            </w:r>
            <w:proofErr w:type="gramEnd"/>
          </w:p>
        </w:tc>
      </w:tr>
      <w:tr w:rsidR="002C61AE" w:rsidRPr="000F1C69" w14:paraId="27F910BB" w14:textId="77777777">
        <w:tc>
          <w:tcPr>
            <w:tcW w:w="2304" w:type="dxa"/>
          </w:tcPr>
          <w:p w14:paraId="02DFCDC6" w14:textId="62E0AA77" w:rsidR="002C61AE" w:rsidRPr="000F1C69" w:rsidRDefault="0067737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2</w:t>
            </w:r>
            <w:r>
              <w:rPr>
                <w:rFonts w:ascii="微软雅黑" w:eastAsia="微软雅黑" w:hAnsi="微软雅黑"/>
                <w:sz w:val="22"/>
              </w:rPr>
              <w:t>019.6.13</w:t>
            </w:r>
          </w:p>
        </w:tc>
        <w:tc>
          <w:tcPr>
            <w:tcW w:w="1152" w:type="dxa"/>
          </w:tcPr>
          <w:p w14:paraId="5EE5CD9D" w14:textId="5BAEE658" w:rsidR="002C61AE" w:rsidRPr="000F1C69" w:rsidRDefault="0067737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&lt;</w:t>
            </w:r>
            <w:r>
              <w:rPr>
                <w:rFonts w:ascii="微软雅黑" w:eastAsia="微软雅黑" w:hAnsi="微软雅黑"/>
                <w:sz w:val="22"/>
              </w:rPr>
              <w:t>2.1&gt;</w:t>
            </w:r>
          </w:p>
        </w:tc>
        <w:tc>
          <w:tcPr>
            <w:tcW w:w="3744" w:type="dxa"/>
          </w:tcPr>
          <w:p w14:paraId="310DF214" w14:textId="7FF1073F" w:rsidR="002C61AE" w:rsidRPr="000F1C69" w:rsidRDefault="0067737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立项答辩后的修改稿，添加U</w:t>
            </w:r>
            <w:r>
              <w:rPr>
                <w:rFonts w:ascii="微软雅黑" w:eastAsia="微软雅黑" w:hAnsi="微软雅黑"/>
                <w:sz w:val="22"/>
              </w:rPr>
              <w:t>I</w:t>
            </w:r>
            <w:r>
              <w:rPr>
                <w:rFonts w:ascii="微软雅黑" w:eastAsia="微软雅黑" w:hAnsi="微软雅黑" w:hint="eastAsia"/>
                <w:sz w:val="22"/>
              </w:rPr>
              <w:t>设计</w:t>
            </w:r>
          </w:p>
        </w:tc>
        <w:tc>
          <w:tcPr>
            <w:tcW w:w="2304" w:type="dxa"/>
          </w:tcPr>
          <w:p w14:paraId="7F0CC546" w14:textId="5CAFED7A" w:rsidR="002C61AE" w:rsidRPr="0067737C" w:rsidRDefault="0067737C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 w:hint="eastAsia"/>
                <w:sz w:val="22"/>
              </w:rPr>
              <w:t>林江</w:t>
            </w:r>
            <w:proofErr w:type="gramStart"/>
            <w:r>
              <w:rPr>
                <w:rFonts w:ascii="微软雅黑" w:eastAsia="微软雅黑" w:hAnsi="微软雅黑" w:hint="eastAsia"/>
                <w:sz w:val="22"/>
              </w:rPr>
              <w:t>浩</w:t>
            </w:r>
            <w:proofErr w:type="gramEnd"/>
          </w:p>
        </w:tc>
      </w:tr>
      <w:tr w:rsidR="002C61AE" w:rsidRPr="000F1C69" w14:paraId="4B99A1BB" w14:textId="77777777">
        <w:tc>
          <w:tcPr>
            <w:tcW w:w="2304" w:type="dxa"/>
          </w:tcPr>
          <w:p w14:paraId="1903AAFB" w14:textId="76B51A05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1152" w:type="dxa"/>
          </w:tcPr>
          <w:p w14:paraId="3CC318E1" w14:textId="36605B47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3744" w:type="dxa"/>
          </w:tcPr>
          <w:p w14:paraId="239E4456" w14:textId="77777777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  <w:tc>
          <w:tcPr>
            <w:tcW w:w="2304" w:type="dxa"/>
          </w:tcPr>
          <w:p w14:paraId="09B04D7E" w14:textId="7D7CCD89" w:rsidR="002C61AE" w:rsidRPr="000F1C69" w:rsidRDefault="002C61AE">
            <w:pPr>
              <w:pStyle w:val="Tabletext"/>
              <w:spacing w:line="360" w:lineRule="auto"/>
              <w:rPr>
                <w:rFonts w:ascii="微软雅黑" w:eastAsia="微软雅黑" w:hAnsi="微软雅黑"/>
                <w:sz w:val="22"/>
              </w:rPr>
            </w:pPr>
          </w:p>
        </w:tc>
      </w:tr>
    </w:tbl>
    <w:p w14:paraId="5FDE5D4C" w14:textId="77777777" w:rsidR="002C61AE" w:rsidRPr="000F1C69" w:rsidRDefault="002C61AE">
      <w:pPr>
        <w:spacing w:line="360" w:lineRule="auto"/>
        <w:rPr>
          <w:rFonts w:ascii="微软雅黑" w:eastAsia="微软雅黑" w:hAnsi="微软雅黑"/>
        </w:rPr>
      </w:pPr>
    </w:p>
    <w:p w14:paraId="70AE08B2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br w:type="page"/>
      </w:r>
    </w:p>
    <w:sdt>
      <w:sdtPr>
        <w:rPr>
          <w:rFonts w:ascii="微软雅黑" w:eastAsia="微软雅黑" w:hAnsi="微软雅黑" w:cs="Times New Roman"/>
          <w:color w:val="auto"/>
          <w:sz w:val="20"/>
          <w:szCs w:val="20"/>
          <w:lang w:val="zh-CN"/>
        </w:rPr>
        <w:id w:val="19083461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907791" w14:textId="77777777" w:rsidR="002C61AE" w:rsidRPr="000F1C69" w:rsidRDefault="0013076C">
          <w:pPr>
            <w:pStyle w:val="TOC10"/>
            <w:rPr>
              <w:rFonts w:ascii="微软雅黑" w:eastAsia="微软雅黑" w:hAnsi="微软雅黑"/>
            </w:rPr>
          </w:pPr>
          <w:r w:rsidRPr="000F1C69">
            <w:rPr>
              <w:rFonts w:ascii="微软雅黑" w:eastAsia="微软雅黑" w:hAnsi="微软雅黑"/>
              <w:lang w:val="zh-CN"/>
            </w:rPr>
            <w:t>目录</w:t>
          </w:r>
        </w:p>
        <w:p w14:paraId="792565F4" w14:textId="5785A4D6" w:rsidR="0067737C" w:rsidRDefault="0013076C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0F1C69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11312775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1.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简介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_Toc11312775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5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2AC531E3" w14:textId="5968F96A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76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1.1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目的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_Toc11312776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5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6A1788D6" w14:textId="20E16B99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77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1.2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背景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_Toc11312777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5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23E95C80" w14:textId="7C30E258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78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1.3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定义、首字母缩写词和缩略语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_Toc11312778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4A8E5D69" w14:textId="14CC02BD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79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1.4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参考资料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_Toc11312779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52A266DA" w14:textId="35C5C653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0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1.5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概述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_Toc11312780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3B508DA4" w14:textId="3751D919" w:rsidR="0067737C" w:rsidRDefault="0062165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1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2.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整体说明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_Toc11312781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7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1C569B41" w14:textId="4B42A5F8" w:rsidR="0067737C" w:rsidRDefault="00621654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2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具体需求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_Toc11312782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8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418EDBD0" w14:textId="0BFFBD15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3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3.1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功能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_Toc11312783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8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2093942E" w14:textId="20DC850B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4" w:history="1">
            <w:r w:rsidR="0067737C" w:rsidRPr="00624449">
              <w:rPr>
                <w:rStyle w:val="af2"/>
                <w:rFonts w:ascii="微软雅黑" w:eastAsia="微软雅黑" w:hAnsi="微软雅黑"/>
                <w:b/>
                <w:bCs/>
                <w:noProof/>
              </w:rPr>
              <w:t>3.1.1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bCs/>
                <w:noProof/>
              </w:rPr>
              <w:t>&lt;Use case 图&gt;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_Toc11312784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8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58A8657A" w14:textId="284CE37B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5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3.1.2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&lt;用户登录用例规约&gt;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_Toc11312785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9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4F49DF13" w14:textId="7A22DDE2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6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3.1.3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&lt;用户申请预约用例规约&gt;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_Toc11312786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9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5FFFA900" w14:textId="07784610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7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3.1.4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&lt;用户接受预约用例规约&gt;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_Toc11312787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10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6E0361AE" w14:textId="41A48CD7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8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3.1.5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&lt;用户确认交易用例规约&gt;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_Toc11312788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10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12C733A5" w14:textId="7DEC1CA0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89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3.1.6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&lt;用户查询交易历史用例规约&gt;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_Toc11312789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11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7F14F5EA" w14:textId="3F758063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0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3.1.7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&lt;用户评价交易用例规约&gt;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_Toc11312790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11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622AFBF4" w14:textId="0ED0812A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1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3.1.8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&lt;用户查询信用评价用例规约&gt;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_Toc11312791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12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2610B9DA" w14:textId="2A402745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2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3.1.9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&lt;用户管理个人买卖信息用例规约&gt;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_Toc11312792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12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6AB69D7C" w14:textId="0E1B3AFB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3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3.1.10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&lt;用户查询当前买卖信息用例规约&gt;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_Toc11312793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14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7AC48E36" w14:textId="542C0F41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4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3.1.11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&lt;用户接收系统推送用例规约&gt;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_Toc11312794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14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6190AA99" w14:textId="2A60CD6D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5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3.1.12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&lt;用户即时聊天用例规约&gt;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_Toc11312795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15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05ED8887" w14:textId="06ABE878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6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3.1.13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&lt;用户管理个人信息用例规约&gt;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_Toc11312796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15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049B4776" w14:textId="5F15C386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7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3.1.14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&lt;用户举报投诉用例规约&gt;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_Toc11312797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541137FB" w14:textId="6B92F331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8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3.1.15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&lt;管理员创建活动用例规约&gt;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_Toc11312798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339D8847" w14:textId="596581BA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799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3.1.16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&lt;管理员管理用户信息用例规约&gt;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_Toc11312799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3D81DB71" w14:textId="6ED16D5D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0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3.1.17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&lt;管理员维护站点信息用例规约&gt;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_Toc11312800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17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39CC5B1D" w14:textId="4570F6E0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1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3.1.18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&lt;管理员查看统计数据用例规约&gt;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_Toc11312801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17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6FD031F0" w14:textId="4D7EA129" w:rsidR="0067737C" w:rsidRDefault="00621654">
          <w:pPr>
            <w:pStyle w:val="TOC3"/>
            <w:tabs>
              <w:tab w:val="left" w:pos="1682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2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3.1.19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&lt;管理员管理买卖信息用例规约&gt;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_Toc11312802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18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2118AC31" w14:textId="344779CB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3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3.2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易用性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_Toc11312803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19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4A928BC6" w14:textId="578D95D5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4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3.3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可靠性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_Toc11312804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19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7308F8B4" w14:textId="5A12E7B9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5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3.4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性能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_Toc11312805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19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3A3A000F" w14:textId="3EADB9BA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6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3.5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可支持性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_Toc11312806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19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5E21243A" w14:textId="4E4E2BC2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7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3.5.1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&lt;Golang编码规范&gt;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_Toc11312807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19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3877AAAD" w14:textId="74C67778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8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3.6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设计约束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_Toc11312808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23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61DB6E03" w14:textId="7DE06A6C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09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3.7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接口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_Toc11312809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23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3A1847A6" w14:textId="662AFFEF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0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3.7.1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用户界面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_Toc11312810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24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50818DFC" w14:textId="461C3270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1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3.7.2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硬件接口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_Toc11312811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25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1530DEDB" w14:textId="768888F7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2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3.7.3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软件接口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_Toc11312812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26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0EE23707" w14:textId="76ECD137" w:rsidR="0067737C" w:rsidRDefault="00621654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3" w:history="1"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3.7.4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b/>
                <w:noProof/>
              </w:rPr>
              <w:t>通信接口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_Toc11312813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26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1765B541" w14:textId="0E3F5026" w:rsidR="0067737C" w:rsidRDefault="00621654">
          <w:pPr>
            <w:pStyle w:val="TOC2"/>
            <w:tabs>
              <w:tab w:val="left" w:pos="100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11312814" w:history="1"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3.8</w:t>
            </w:r>
            <w:r w:rsidR="0067737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</w:rPr>
              <w:tab/>
            </w:r>
            <w:r w:rsidR="0067737C" w:rsidRPr="00624449">
              <w:rPr>
                <w:rStyle w:val="af2"/>
                <w:rFonts w:ascii="微软雅黑" w:eastAsia="微软雅黑" w:hAnsi="微软雅黑"/>
                <w:noProof/>
              </w:rPr>
              <w:t>适用的标准</w:t>
            </w:r>
            <w:r w:rsidR="0067737C">
              <w:rPr>
                <w:noProof/>
                <w:webHidden/>
              </w:rPr>
              <w:tab/>
            </w:r>
            <w:r w:rsidR="0067737C">
              <w:rPr>
                <w:noProof/>
                <w:webHidden/>
              </w:rPr>
              <w:fldChar w:fldCharType="begin"/>
            </w:r>
            <w:r w:rsidR="0067737C">
              <w:rPr>
                <w:noProof/>
                <w:webHidden/>
              </w:rPr>
              <w:instrText xml:space="preserve"> PAGEREF _Toc11312814 \h </w:instrText>
            </w:r>
            <w:r w:rsidR="0067737C">
              <w:rPr>
                <w:noProof/>
                <w:webHidden/>
              </w:rPr>
            </w:r>
            <w:r w:rsidR="0067737C">
              <w:rPr>
                <w:noProof/>
                <w:webHidden/>
              </w:rPr>
              <w:fldChar w:fldCharType="separate"/>
            </w:r>
            <w:r w:rsidR="0067737C">
              <w:rPr>
                <w:noProof/>
                <w:webHidden/>
              </w:rPr>
              <w:t>26</w:t>
            </w:r>
            <w:r w:rsidR="0067737C">
              <w:rPr>
                <w:noProof/>
                <w:webHidden/>
              </w:rPr>
              <w:fldChar w:fldCharType="end"/>
            </w:r>
          </w:hyperlink>
        </w:p>
        <w:p w14:paraId="00AC2610" w14:textId="55C81DA0" w:rsidR="002C61AE" w:rsidRPr="000F1C69" w:rsidRDefault="0013076C">
          <w:pPr>
            <w:rPr>
              <w:rFonts w:ascii="微软雅黑" w:eastAsia="微软雅黑" w:hAnsi="微软雅黑"/>
            </w:rPr>
          </w:pPr>
          <w:r w:rsidRPr="000F1C69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14:paraId="673CEFC1" w14:textId="77777777" w:rsidR="002C61AE" w:rsidRPr="000F1C69" w:rsidRDefault="0013076C">
      <w:pPr>
        <w:pStyle w:val="ae"/>
        <w:spacing w:line="360" w:lineRule="auto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br w:type="page"/>
      </w:r>
      <w:r w:rsidRPr="000F1C69">
        <w:rPr>
          <w:rFonts w:ascii="微软雅黑" w:eastAsia="微软雅黑" w:hAnsi="微软雅黑"/>
        </w:rPr>
        <w:fldChar w:fldCharType="begin"/>
      </w:r>
      <w:r w:rsidRPr="000F1C69">
        <w:rPr>
          <w:rFonts w:ascii="微软雅黑" w:eastAsia="微软雅黑" w:hAnsi="微软雅黑"/>
        </w:rPr>
        <w:instrText xml:space="preserve"> TITLE  \* MERGEFORMAT </w:instrText>
      </w:r>
      <w:r w:rsidRPr="000F1C69">
        <w:rPr>
          <w:rFonts w:ascii="微软雅黑" w:eastAsia="微软雅黑" w:hAnsi="微软雅黑"/>
        </w:rPr>
        <w:fldChar w:fldCharType="separate"/>
      </w:r>
      <w:r w:rsidRPr="000F1C69">
        <w:rPr>
          <w:rFonts w:ascii="微软雅黑" w:eastAsia="微软雅黑" w:hAnsi="微软雅黑"/>
        </w:rPr>
        <w:t>软件需求规约</w:t>
      </w:r>
      <w:r w:rsidRPr="000F1C69">
        <w:rPr>
          <w:rFonts w:ascii="微软雅黑" w:eastAsia="微软雅黑" w:hAnsi="微软雅黑"/>
        </w:rPr>
        <w:fldChar w:fldCharType="end"/>
      </w:r>
      <w:r w:rsidRPr="000F1C69">
        <w:rPr>
          <w:rFonts w:ascii="微软雅黑" w:eastAsia="微软雅黑" w:hAnsi="微软雅黑"/>
        </w:rPr>
        <w:t xml:space="preserve"> (简化版)</w:t>
      </w:r>
    </w:p>
    <w:p w14:paraId="27C6A4F2" w14:textId="610CFEFD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0" w:name="_Toc356851179"/>
      <w:bookmarkStart w:id="1" w:name="_Toc498836223"/>
      <w:bookmarkStart w:id="2" w:name="_Toc11312775"/>
      <w:r w:rsidRPr="000F1C69">
        <w:rPr>
          <w:rFonts w:ascii="微软雅黑" w:eastAsia="微软雅黑" w:hAnsi="微软雅黑"/>
          <w:sz w:val="28"/>
        </w:rPr>
        <w:t>简介</w:t>
      </w:r>
      <w:bookmarkEnd w:id="0"/>
      <w:bookmarkEnd w:id="1"/>
      <w:bookmarkEnd w:id="2"/>
    </w:p>
    <w:p w14:paraId="0AB29117" w14:textId="3C03F55D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3" w:name="_Toc498836224"/>
      <w:bookmarkStart w:id="4" w:name="_Toc356851180"/>
      <w:bookmarkStart w:id="5" w:name="_Toc11312776"/>
      <w:r w:rsidRPr="000F1C69">
        <w:rPr>
          <w:rFonts w:ascii="微软雅黑" w:eastAsia="微软雅黑" w:hAnsi="微软雅黑"/>
          <w:sz w:val="24"/>
        </w:rPr>
        <w:t>目的</w:t>
      </w:r>
      <w:bookmarkEnd w:id="3"/>
      <w:bookmarkEnd w:id="4"/>
      <w:bookmarkEnd w:id="5"/>
    </w:p>
    <w:p w14:paraId="7F74C32B" w14:textId="65CBCEDA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项目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名为交大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A</w:t>
      </w:r>
      <w:r w:rsidR="002740E5" w:rsidRPr="000F1C69">
        <w:rPr>
          <w:rFonts w:ascii="微软雅黑" w:eastAsia="微软雅黑" w:hAnsi="微软雅黑"/>
          <w:sz w:val="22"/>
          <w:szCs w:val="24"/>
        </w:rPr>
        <w:t>PP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，是一款交大的二手交易信息平台</w:t>
      </w:r>
      <w:r w:rsidRPr="000F1C69">
        <w:rPr>
          <w:rFonts w:ascii="微软雅黑" w:eastAsia="微软雅黑" w:hAnsi="微软雅黑"/>
          <w:sz w:val="22"/>
          <w:szCs w:val="24"/>
        </w:rPr>
        <w:t>，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此</w:t>
      </w:r>
      <w:r w:rsidRPr="000F1C69">
        <w:rPr>
          <w:rFonts w:ascii="微软雅黑" w:eastAsia="微软雅黑" w:hAnsi="微软雅黑"/>
          <w:sz w:val="22"/>
          <w:szCs w:val="24"/>
        </w:rPr>
        <w:t>文档的目的在于提供关于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Pr="000F1C69">
        <w:rPr>
          <w:rFonts w:ascii="微软雅黑" w:eastAsia="微软雅黑" w:hAnsi="微软雅黑"/>
          <w:sz w:val="22"/>
          <w:szCs w:val="24"/>
        </w:rPr>
        <w:t>APP的需求功能的详述以及系统性能参数的说明。</w:t>
      </w:r>
    </w:p>
    <w:p w14:paraId="3D704215" w14:textId="6831D357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6" w:name="_Toc11312777"/>
      <w:r w:rsidRPr="000F1C69">
        <w:rPr>
          <w:rFonts w:ascii="微软雅黑" w:eastAsia="微软雅黑" w:hAnsi="微软雅黑"/>
          <w:sz w:val="24"/>
        </w:rPr>
        <w:t>背景</w:t>
      </w:r>
      <w:bookmarkEnd w:id="6"/>
    </w:p>
    <w:p w14:paraId="4CF9FBBD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二手交易是指消费者将购买于企业或代理商、零售商后使用一段时间，或者未使用过的商品，作为一种新的商品再进行交易流通的行为。大学生这一群体，生活区域相近，消费心理相似，购买的需求商品具有极高的重合度，有着极高的二手交易的潜在需求。譬如在开学季，大学生会寻求以低价购入相应的教材，在一个学期的使用后重新以二手书的形式重新售出；在毕业季，毕业生的大部分书籍、生活用品、自行车都可以以二手交易的形式售出，否则也只能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当做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废品丢弃或回收。</w:t>
      </w:r>
    </w:p>
    <w:p w14:paraId="2D3B72CE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而目前，交大师生进行二手交易的主要渠道主要有三：二手交易群、个人在朋友圈或空间发布交易信息、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以闲鱼为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代表的传统二手交易APP。</w:t>
      </w:r>
    </w:p>
    <w:p w14:paraId="5CB006F3" w14:textId="77777777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以“上海交大二手交易群”为例，此交易群的群成员已经超过3000人（其中不乏教职工的存在），并且正在建立更多的分群，大群平均每日发布的二手交易信息接近百条，若是碰上开学季、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毕业季等高峰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时期，每日的交易信息可以接近千条。可见交大当下对二手交易的需求极大，且还有不断增长的趋势。</w:t>
      </w:r>
    </w:p>
    <w:p w14:paraId="41EE423D" w14:textId="54FCCE59" w:rsidR="002740E5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但随着二手交易群的不断推广，以及二手交易行为的频率不断上升，以上三种交易渠道的弊端也逐渐凸显，比如，二手交易群没有历史检索、商品分类、智能搜索等功能，朋友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圈发布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消息传播性极低，而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以闲鱼为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代表的传统二手交易A</w:t>
      </w:r>
      <w:r w:rsidRPr="000F1C69">
        <w:rPr>
          <w:rFonts w:ascii="微软雅黑" w:eastAsia="微软雅黑" w:hAnsi="微软雅黑"/>
          <w:sz w:val="22"/>
          <w:szCs w:val="24"/>
        </w:rPr>
        <w:t>PP</w:t>
      </w:r>
      <w:r w:rsidRPr="000F1C69">
        <w:rPr>
          <w:rFonts w:ascii="微软雅黑" w:eastAsia="微软雅黑" w:hAnsi="微软雅黑" w:hint="eastAsia"/>
          <w:sz w:val="22"/>
          <w:szCs w:val="24"/>
        </w:rPr>
        <w:t>又具有非本土化和无法发布求购信息的不足。</w:t>
      </w:r>
    </w:p>
    <w:p w14:paraId="719EB75C" w14:textId="12B3A991" w:rsidR="002C61AE" w:rsidRPr="000F1C69" w:rsidRDefault="002740E5" w:rsidP="002740E5">
      <w:pPr>
        <w:widowControl/>
        <w:spacing w:before="100" w:beforeAutospacing="1" w:after="100" w:afterAutospacing="1" w:line="360" w:lineRule="auto"/>
        <w:ind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综上，鉴于二手交易在交大师生群体中存在极大的需求空间，以及考虑到当下以二手交易群为代表的二手交易途径的种种弊端，通过现代化技术手段优化传统群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发盲寻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的二手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群交易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模式，，开发一款实用、易用的二手交易信息平台APP，克服二手交易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群现有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的使用问题，以满足交大师生对二手交易更便捷体验的需求，是十分有必要的。</w:t>
      </w:r>
    </w:p>
    <w:p w14:paraId="70ED40F3" w14:textId="08E4E11F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b w:val="0"/>
          <w:sz w:val="24"/>
        </w:rPr>
      </w:pPr>
      <w:bookmarkStart w:id="7" w:name="_Toc356851181"/>
      <w:bookmarkStart w:id="8" w:name="_Toc498836226"/>
      <w:bookmarkStart w:id="9" w:name="_Toc11312778"/>
      <w:r w:rsidRPr="000F1C69">
        <w:rPr>
          <w:rFonts w:ascii="微软雅黑" w:eastAsia="微软雅黑" w:hAnsi="微软雅黑"/>
          <w:sz w:val="24"/>
        </w:rPr>
        <w:t>定义、首字母缩写词和缩略语</w:t>
      </w:r>
      <w:bookmarkEnd w:id="7"/>
      <w:bookmarkEnd w:id="8"/>
      <w:bookmarkEnd w:id="9"/>
    </w:p>
    <w:p w14:paraId="58E1A648" w14:textId="77777777" w:rsidR="002C61AE" w:rsidRPr="000F1C69" w:rsidRDefault="0013076C">
      <w:pPr>
        <w:pStyle w:val="a5"/>
        <w:spacing w:line="360" w:lineRule="auto"/>
        <w:ind w:left="0" w:firstLineChars="200" w:firstLine="40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</w:rPr>
        <w:t xml:space="preserve">    </w:t>
      </w:r>
      <w:r w:rsidR="00234F4C" w:rsidRPr="000F1C69">
        <w:rPr>
          <w:rFonts w:ascii="微软雅黑" w:eastAsia="微软雅黑" w:hAnsi="微软雅黑" w:hint="eastAsia"/>
          <w:sz w:val="22"/>
          <w:szCs w:val="24"/>
        </w:rPr>
        <w:t>暂无</w:t>
      </w:r>
    </w:p>
    <w:p w14:paraId="63B509AC" w14:textId="1BD2CF41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10" w:name="_Toc498836227"/>
      <w:bookmarkStart w:id="11" w:name="_Toc356851182"/>
      <w:bookmarkStart w:id="12" w:name="_Toc11312779"/>
      <w:bookmarkStart w:id="13" w:name="_Hlk10252991"/>
      <w:r w:rsidRPr="000F1C69">
        <w:rPr>
          <w:rFonts w:ascii="微软雅黑" w:eastAsia="微软雅黑" w:hAnsi="微软雅黑"/>
          <w:sz w:val="24"/>
        </w:rPr>
        <w:t>参考资料</w:t>
      </w:r>
      <w:bookmarkEnd w:id="10"/>
      <w:bookmarkEnd w:id="11"/>
      <w:bookmarkEnd w:id="12"/>
    </w:p>
    <w:bookmarkEnd w:id="13"/>
    <w:p w14:paraId="3340EC71" w14:textId="3468CB9D" w:rsidR="002C61AE" w:rsidRPr="000F1C69" w:rsidRDefault="00EA6FCA">
      <w:pPr>
        <w:widowControl/>
        <w:spacing w:before="100" w:beforeAutospacing="1" w:after="100" w:afterAutospacing="1" w:line="360" w:lineRule="auto"/>
        <w:ind w:firstLineChars="200" w:firstLine="480"/>
        <w:rPr>
          <w:rFonts w:ascii="微软雅黑" w:eastAsia="微软雅黑" w:hAnsi="微软雅黑"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暂无</w:t>
      </w:r>
    </w:p>
    <w:p w14:paraId="5CBB8689" w14:textId="7063CF6B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14" w:name="_Toc11312780"/>
      <w:r w:rsidRPr="000F1C69">
        <w:rPr>
          <w:rFonts w:ascii="微软雅黑" w:eastAsia="微软雅黑" w:hAnsi="微软雅黑" w:hint="eastAsia"/>
          <w:sz w:val="24"/>
        </w:rPr>
        <w:t>概述</w:t>
      </w:r>
      <w:bookmarkEnd w:id="14"/>
    </w:p>
    <w:p w14:paraId="21252DA8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该文档主要分为三个部分，第一部分即简介，主要对该文档的目的及项目的背景进行简要介绍；第二部分为整体说明，从整体的视角描述项目的效果、功能、特征、约束等；第三部分为具体需求，详细描述了项目的功能需求、质量属性、设计约束等。</w:t>
      </w:r>
    </w:p>
    <w:p w14:paraId="65A941B7" w14:textId="77777777" w:rsidR="002740E5" w:rsidRPr="000F1C69" w:rsidRDefault="002740E5" w:rsidP="000F1C69">
      <w:pPr>
        <w:pStyle w:val="a5"/>
        <w:spacing w:line="360" w:lineRule="auto"/>
        <w:ind w:left="0"/>
        <w:rPr>
          <w:rFonts w:ascii="微软雅黑" w:eastAsia="微软雅黑" w:hAnsi="微软雅黑"/>
        </w:rPr>
      </w:pPr>
    </w:p>
    <w:p w14:paraId="66FA334F" w14:textId="61CB685A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536F38E9" w14:textId="670D23B9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7E205D60" w14:textId="77777777" w:rsidR="002740E5" w:rsidRPr="000F1C69" w:rsidRDefault="002740E5">
      <w:pPr>
        <w:pStyle w:val="a5"/>
        <w:spacing w:line="360" w:lineRule="auto"/>
        <w:ind w:left="0" w:firstLine="408"/>
        <w:rPr>
          <w:rFonts w:ascii="微软雅黑" w:eastAsia="微软雅黑" w:hAnsi="微软雅黑"/>
        </w:rPr>
      </w:pPr>
    </w:p>
    <w:p w14:paraId="2623D884" w14:textId="657FEDEA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15" w:name="_Toc498836229"/>
      <w:bookmarkStart w:id="16" w:name="_Toc356851183"/>
      <w:bookmarkStart w:id="17" w:name="_Toc11312781"/>
      <w:r w:rsidRPr="000F1C69">
        <w:rPr>
          <w:rFonts w:ascii="微软雅黑" w:eastAsia="微软雅黑" w:hAnsi="微软雅黑"/>
          <w:sz w:val="28"/>
        </w:rPr>
        <w:t>整体说明</w:t>
      </w:r>
      <w:bookmarkEnd w:id="15"/>
      <w:bookmarkEnd w:id="16"/>
      <w:bookmarkEnd w:id="17"/>
    </w:p>
    <w:p w14:paraId="3DACC3A9" w14:textId="53BDAAF0" w:rsidR="002740E5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APP产品以达成上海交通大学内与</w:t>
      </w:r>
      <w:r w:rsidRPr="000F1C69">
        <w:rPr>
          <w:rFonts w:ascii="微软雅黑" w:eastAsia="微软雅黑" w:hAnsi="微软雅黑" w:hint="eastAsia"/>
          <w:sz w:val="22"/>
          <w:szCs w:val="24"/>
        </w:rPr>
        <w:t>二手交易</w:t>
      </w:r>
      <w:r w:rsidR="0013076C" w:rsidRPr="000F1C69">
        <w:rPr>
          <w:rFonts w:ascii="微软雅黑" w:eastAsia="微软雅黑" w:hAnsi="微软雅黑"/>
          <w:sz w:val="22"/>
          <w:szCs w:val="24"/>
        </w:rPr>
        <w:t>相关的最好的网站/APP为目标，支持</w:t>
      </w:r>
      <w:r w:rsidRPr="000F1C69">
        <w:rPr>
          <w:rFonts w:ascii="微软雅黑" w:eastAsia="微软雅黑" w:hAnsi="微软雅黑" w:hint="eastAsia"/>
          <w:sz w:val="22"/>
          <w:szCs w:val="24"/>
        </w:rPr>
        <w:t>卖家发布出售信息、卖家发布求购信息、智能检索、自动匹配买卖双方</w:t>
      </w:r>
      <w:r w:rsidR="0013076C" w:rsidRPr="000F1C69">
        <w:rPr>
          <w:rFonts w:ascii="微软雅黑" w:eastAsia="微软雅黑" w:hAnsi="微软雅黑"/>
          <w:sz w:val="22"/>
          <w:szCs w:val="24"/>
        </w:rPr>
        <w:t>等功能，后续</w:t>
      </w:r>
      <w:r w:rsidR="0013076C" w:rsidRPr="00D94443">
        <w:rPr>
          <w:rFonts w:ascii="微软雅黑" w:eastAsia="微软雅黑" w:hAnsi="微软雅黑"/>
          <w:b/>
          <w:bCs/>
          <w:sz w:val="22"/>
          <w:szCs w:val="24"/>
        </w:rPr>
        <w:t>可能</w:t>
      </w:r>
      <w:r w:rsidR="0013076C" w:rsidRPr="000F1C69">
        <w:rPr>
          <w:rFonts w:ascii="微软雅黑" w:eastAsia="微软雅黑" w:hAnsi="微软雅黑"/>
          <w:sz w:val="22"/>
          <w:szCs w:val="24"/>
        </w:rPr>
        <w:t>会朝</w:t>
      </w:r>
      <w:r w:rsidRPr="000F1C69">
        <w:rPr>
          <w:rFonts w:ascii="微软雅黑" w:eastAsia="微软雅黑" w:hAnsi="微软雅黑" w:hint="eastAsia"/>
          <w:sz w:val="22"/>
          <w:szCs w:val="24"/>
        </w:rPr>
        <w:t>校园租赁服务</w:t>
      </w:r>
      <w:r w:rsidR="0013076C" w:rsidRPr="000F1C69">
        <w:rPr>
          <w:rFonts w:ascii="微软雅黑" w:eastAsia="微软雅黑" w:hAnsi="微软雅黑"/>
          <w:sz w:val="22"/>
          <w:szCs w:val="24"/>
        </w:rPr>
        <w:t>等方向扩展功能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50C0DB26" w14:textId="5A44624C" w:rsidR="002740E5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APP针对的用户群体广泛且稳定，为上海交通大学的在校师生，主要</w:t>
      </w:r>
      <w:r w:rsidRPr="000F1C69">
        <w:rPr>
          <w:rFonts w:ascii="微软雅黑" w:eastAsia="微软雅黑" w:hAnsi="微软雅黑" w:hint="eastAsia"/>
          <w:sz w:val="22"/>
          <w:szCs w:val="24"/>
        </w:rPr>
        <w:t>分布于</w:t>
      </w:r>
      <w:r w:rsidR="0013076C" w:rsidRPr="000F1C69">
        <w:rPr>
          <w:rFonts w:ascii="微软雅黑" w:eastAsia="微软雅黑" w:hAnsi="微软雅黑"/>
          <w:sz w:val="22"/>
          <w:szCs w:val="24"/>
        </w:rPr>
        <w:t>闵行、徐汇两大校区，它的开发紧紧依赖于学生对更好</w:t>
      </w:r>
      <w:r w:rsidRPr="000F1C69">
        <w:rPr>
          <w:rFonts w:ascii="微软雅黑" w:eastAsia="微软雅黑" w:hAnsi="微软雅黑" w:hint="eastAsia"/>
          <w:sz w:val="22"/>
          <w:szCs w:val="24"/>
        </w:rPr>
        <w:t>的二手交易体验</w:t>
      </w:r>
      <w:r w:rsidR="0013076C" w:rsidRPr="000F1C69">
        <w:rPr>
          <w:rFonts w:ascii="微软雅黑" w:eastAsia="微软雅黑" w:hAnsi="微软雅黑"/>
          <w:sz w:val="22"/>
          <w:szCs w:val="24"/>
        </w:rPr>
        <w:t>的需求，并以SJTU项目组的技术能力和开发经验为约束瓶颈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48360AF5" w14:textId="05EE297D" w:rsidR="002C61AE" w:rsidRPr="000F1C69" w:rsidRDefault="002740E5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APP开发时间预计为2个月，采用敏捷开发的Scrum软件过程，项目组为4人。</w:t>
      </w:r>
    </w:p>
    <w:p w14:paraId="6C74CA93" w14:textId="4FE472B0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A10B6D0" w14:textId="1F3079FE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21C4C4E4" w14:textId="0BE59834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20CAD61" w14:textId="7A9ABA1B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1CE28776" w14:textId="4E583068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2845EA7D" w14:textId="58853F1B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AD2D517" w14:textId="055AD881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9308F7A" w14:textId="5E4FFE42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3DDA0743" w14:textId="67640015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0264162D" w14:textId="18F1FD63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444E1629" w14:textId="77777777" w:rsidR="00252016" w:rsidRPr="000F1C69" w:rsidRDefault="00252016" w:rsidP="00DF24E3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</w:p>
    <w:p w14:paraId="5C4F2C06" w14:textId="525D1A73" w:rsidR="002C61AE" w:rsidRPr="000F1C69" w:rsidRDefault="0013076C">
      <w:pPr>
        <w:pStyle w:val="1"/>
        <w:spacing w:line="360" w:lineRule="auto"/>
        <w:ind w:left="720" w:hanging="720"/>
        <w:rPr>
          <w:rFonts w:ascii="微软雅黑" w:eastAsia="微软雅黑" w:hAnsi="微软雅黑"/>
          <w:sz w:val="28"/>
        </w:rPr>
      </w:pPr>
      <w:bookmarkStart w:id="18" w:name="_Toc356851184"/>
      <w:bookmarkStart w:id="19" w:name="_Toc498836230"/>
      <w:bookmarkStart w:id="20" w:name="_Toc11312782"/>
      <w:r w:rsidRPr="000F1C69">
        <w:rPr>
          <w:rFonts w:ascii="微软雅黑" w:eastAsia="微软雅黑" w:hAnsi="微软雅黑"/>
          <w:sz w:val="28"/>
        </w:rPr>
        <w:t>具体需求</w:t>
      </w:r>
      <w:bookmarkEnd w:id="18"/>
      <w:bookmarkEnd w:id="19"/>
      <w:bookmarkEnd w:id="20"/>
    </w:p>
    <w:p w14:paraId="6458C5E8" w14:textId="5A115461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21" w:name="_Toc498836231"/>
      <w:bookmarkStart w:id="22" w:name="_Toc356851185"/>
      <w:bookmarkStart w:id="23" w:name="_Toc11312783"/>
      <w:bookmarkStart w:id="24" w:name="_Hlk10253199"/>
      <w:r w:rsidRPr="000F1C69">
        <w:rPr>
          <w:rFonts w:ascii="微软雅黑" w:eastAsia="微软雅黑" w:hAnsi="微软雅黑"/>
          <w:sz w:val="24"/>
        </w:rPr>
        <w:t>功能</w:t>
      </w:r>
      <w:bookmarkEnd w:id="21"/>
      <w:bookmarkEnd w:id="22"/>
      <w:bookmarkEnd w:id="23"/>
    </w:p>
    <w:p w14:paraId="0DF76397" w14:textId="16F3B15C" w:rsidR="00606353" w:rsidRPr="00010E82" w:rsidRDefault="0013076C" w:rsidP="005D04CF">
      <w:pPr>
        <w:pStyle w:val="3"/>
        <w:spacing w:line="360" w:lineRule="auto"/>
        <w:rPr>
          <w:rFonts w:ascii="微软雅黑" w:eastAsia="微软雅黑" w:hAnsi="微软雅黑"/>
          <w:bCs/>
          <w:sz w:val="22"/>
        </w:rPr>
      </w:pPr>
      <w:bookmarkStart w:id="25" w:name="_Toc356851186"/>
      <w:bookmarkStart w:id="26" w:name="_Toc498836232"/>
      <w:bookmarkStart w:id="27" w:name="_Toc11312784"/>
      <w:bookmarkEnd w:id="24"/>
      <w:r w:rsidRPr="00010E82">
        <w:rPr>
          <w:rFonts w:ascii="微软雅黑" w:eastAsia="微软雅黑" w:hAnsi="微软雅黑"/>
          <w:bCs/>
          <w:sz w:val="22"/>
        </w:rPr>
        <w:t>&lt;Use case 图&gt;</w:t>
      </w:r>
      <w:bookmarkEnd w:id="25"/>
      <w:bookmarkEnd w:id="26"/>
      <w:bookmarkEnd w:id="27"/>
    </w:p>
    <w:p w14:paraId="33DAE994" w14:textId="73C213E6" w:rsidR="008F2491" w:rsidRPr="008F2491" w:rsidRDefault="008F2491" w:rsidP="008F2491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8F2491">
        <w:rPr>
          <w:rFonts w:hAnsi="宋体" w:cs="宋体"/>
          <w:noProof/>
          <w:sz w:val="24"/>
          <w:szCs w:val="24"/>
        </w:rPr>
        <w:drawing>
          <wp:inline distT="0" distB="0" distL="0" distR="0" wp14:anchorId="07932ABB" wp14:editId="08099C69">
            <wp:extent cx="5943600" cy="4286885"/>
            <wp:effectExtent l="0" t="0" r="0" b="0"/>
            <wp:docPr id="2" name="图片 2" descr="C:\Users\22859\Documents\Tencent Files\2285913235\Image\Group\)T@D7%JXB@96BBH(3T_MR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2859\Documents\Tencent Files\2285913235\Image\Group\)T@D7%JXB@96BBH(3T_MRD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33CB1" w14:textId="016CBEF0" w:rsidR="00637294" w:rsidRPr="000F1C69" w:rsidRDefault="00637294" w:rsidP="000F1C69">
      <w:pPr>
        <w:widowControl/>
        <w:spacing w:line="240" w:lineRule="auto"/>
        <w:rPr>
          <w:rFonts w:hAnsi="宋体" w:cs="宋体"/>
          <w:sz w:val="24"/>
          <w:szCs w:val="24"/>
        </w:rPr>
      </w:pPr>
    </w:p>
    <w:p w14:paraId="1D88DD62" w14:textId="00DB1F89" w:rsidR="00637294" w:rsidRPr="000F1C69" w:rsidRDefault="00637294" w:rsidP="00637294">
      <w:pPr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3</w:t>
      </w:r>
      <w:r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.1.1.1 </w:t>
      </w: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用户用例图</w:t>
      </w:r>
    </w:p>
    <w:p w14:paraId="64A85FBA" w14:textId="745A49FD" w:rsidR="005D04CF" w:rsidRPr="008F2491" w:rsidRDefault="008F2491" w:rsidP="008F2491">
      <w:pPr>
        <w:widowControl/>
        <w:spacing w:line="240" w:lineRule="auto"/>
        <w:rPr>
          <w:rFonts w:hAnsi="宋体" w:cs="宋体"/>
          <w:sz w:val="24"/>
          <w:szCs w:val="24"/>
        </w:rPr>
      </w:pPr>
      <w:r w:rsidRPr="008F2491">
        <w:rPr>
          <w:rFonts w:hAnsi="宋体" w:cs="宋体"/>
          <w:noProof/>
          <w:sz w:val="24"/>
          <w:szCs w:val="24"/>
        </w:rPr>
        <w:drawing>
          <wp:inline distT="0" distB="0" distL="0" distR="0" wp14:anchorId="44A44F24" wp14:editId="49371445">
            <wp:extent cx="5943600" cy="4179570"/>
            <wp:effectExtent l="0" t="0" r="0" b="0"/>
            <wp:docPr id="4" name="图片 4" descr="C:\Users\22859\Documents\Tencent Files\2285913235\Image\Group\)5W7KB4PECAS2PAC6AGZY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2859\Documents\Tencent Files\2285913235\Image\Group\)5W7KB4PECAS2PAC6AGZYG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A975B" w14:textId="4AB02C28" w:rsidR="00A0573E" w:rsidRPr="000F1C69" w:rsidRDefault="00EA6FCA" w:rsidP="00EA6FCA">
      <w:pPr>
        <w:spacing w:line="360" w:lineRule="auto"/>
        <w:jc w:val="center"/>
        <w:rPr>
          <w:rFonts w:ascii="微软雅黑" w:eastAsia="微软雅黑" w:hAnsi="微软雅黑"/>
          <w:b/>
          <w:bCs/>
          <w:sz w:val="24"/>
          <w:szCs w:val="22"/>
        </w:rPr>
      </w:pPr>
      <w:r w:rsidRPr="000F1C69">
        <w:rPr>
          <w:rFonts w:ascii="微软雅黑" w:eastAsia="微软雅黑" w:hAnsi="微软雅黑" w:hint="eastAsia"/>
          <w:b/>
          <w:bCs/>
          <w:sz w:val="24"/>
          <w:szCs w:val="22"/>
        </w:rPr>
        <w:t>3</w:t>
      </w:r>
      <w:r w:rsidRPr="000F1C69">
        <w:rPr>
          <w:rFonts w:ascii="微软雅黑" w:eastAsia="微软雅黑" w:hAnsi="微软雅黑"/>
          <w:b/>
          <w:bCs/>
          <w:sz w:val="24"/>
          <w:szCs w:val="22"/>
        </w:rPr>
        <w:t xml:space="preserve">.1.1.1 </w:t>
      </w:r>
      <w:r w:rsidR="00A7660F">
        <w:rPr>
          <w:rFonts w:ascii="微软雅黑" w:eastAsia="微软雅黑" w:hAnsi="微软雅黑" w:hint="eastAsia"/>
          <w:b/>
          <w:bCs/>
          <w:sz w:val="24"/>
          <w:szCs w:val="22"/>
        </w:rPr>
        <w:t>管理员</w:t>
      </w:r>
      <w:bookmarkStart w:id="28" w:name="_GoBack"/>
      <w:bookmarkEnd w:id="28"/>
      <w:r w:rsidR="004439C0" w:rsidRPr="000F1C69">
        <w:rPr>
          <w:rFonts w:ascii="微软雅黑" w:eastAsia="微软雅黑" w:hAnsi="微软雅黑" w:hint="eastAsia"/>
          <w:b/>
          <w:bCs/>
          <w:sz w:val="24"/>
          <w:szCs w:val="22"/>
        </w:rPr>
        <w:t>用例图</w:t>
      </w:r>
    </w:p>
    <w:p w14:paraId="4499C9EF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29" w:name="_Toc10497315"/>
      <w:bookmarkStart w:id="30" w:name="_Toc11312785"/>
      <w:bookmarkStart w:id="31" w:name="_Toc498836233"/>
      <w:bookmarkStart w:id="32" w:name="_Toc356851189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用户登录用例规约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29"/>
      <w:bookmarkEnd w:id="30"/>
    </w:p>
    <w:p w14:paraId="5AE4BA4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所有用户都可以登录交大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蕉蕉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/娇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娇</w:t>
      </w:r>
      <w:proofErr w:type="gramEnd"/>
      <w:r w:rsidRPr="000F1C69">
        <w:rPr>
          <w:rFonts w:ascii="微软雅黑" w:eastAsia="微软雅黑" w:hAnsi="微软雅黑"/>
          <w:sz w:val="21"/>
          <w:szCs w:val="28"/>
        </w:rPr>
        <w:t>APP</w:t>
      </w:r>
    </w:p>
    <w:p w14:paraId="13CC0C1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所有用户</w:t>
      </w:r>
    </w:p>
    <w:p w14:paraId="15F7B7D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  <w:r w:rsidRPr="000F1C69">
        <w:rPr>
          <w:rFonts w:ascii="微软雅黑" w:eastAsia="微软雅黑" w:hAnsi="微软雅黑" w:hint="eastAsia"/>
          <w:sz w:val="21"/>
          <w:szCs w:val="21"/>
        </w:rPr>
        <w:t>拥有</w:t>
      </w:r>
      <w:proofErr w:type="spellStart"/>
      <w:r w:rsidRPr="000F1C69">
        <w:rPr>
          <w:rFonts w:ascii="微软雅黑" w:eastAsia="微软雅黑" w:hAnsi="微软雅黑" w:hint="eastAsia"/>
          <w:sz w:val="21"/>
          <w:szCs w:val="21"/>
        </w:rPr>
        <w:t>JAcount</w:t>
      </w:r>
      <w:proofErr w:type="spellEnd"/>
      <w:r w:rsidRPr="000F1C69">
        <w:rPr>
          <w:rFonts w:ascii="微软雅黑" w:eastAsia="微软雅黑" w:hAnsi="微软雅黑" w:hint="eastAsia"/>
          <w:sz w:val="21"/>
          <w:szCs w:val="21"/>
        </w:rPr>
        <w:t>账号</w:t>
      </w:r>
    </w:p>
    <w:p w14:paraId="5B53F6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3F2C94E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C588A1B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系统提示用户选择通过第三方（</w:t>
      </w:r>
      <w:proofErr w:type="spellStart"/>
      <w:r w:rsidRPr="000F1C69">
        <w:rPr>
          <w:rFonts w:ascii="微软雅黑" w:eastAsia="微软雅黑" w:hAnsi="微软雅黑"/>
          <w:kern w:val="0"/>
          <w:sz w:val="22"/>
          <w:szCs w:val="28"/>
        </w:rPr>
        <w:t>JAccount</w:t>
      </w:r>
      <w:proofErr w:type="spellEnd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）登录</w:t>
      </w:r>
    </w:p>
    <w:p w14:paraId="5BB6E5C7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系统获取</w:t>
      </w:r>
      <w:proofErr w:type="spellStart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JAcount</w:t>
      </w:r>
      <w:proofErr w:type="spellEnd"/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登录结果，提示用户下次是否自动登录</w:t>
      </w:r>
    </w:p>
    <w:p w14:paraId="1299F76F" w14:textId="77777777" w:rsidR="000F1C69" w:rsidRPr="000F1C69" w:rsidRDefault="000F1C69" w:rsidP="000F1C69">
      <w:pPr>
        <w:pStyle w:val="af4"/>
        <w:numPr>
          <w:ilvl w:val="0"/>
          <w:numId w:val="6"/>
        </w:numPr>
        <w:ind w:leftChars="343" w:left="1046" w:firstLineChars="0"/>
        <w:rPr>
          <w:rFonts w:ascii="微软雅黑" w:eastAsia="微软雅黑" w:hAnsi="微软雅黑"/>
          <w:kern w:val="0"/>
          <w:sz w:val="22"/>
          <w:szCs w:val="28"/>
        </w:rPr>
      </w:pPr>
      <w:r w:rsidRPr="000F1C69">
        <w:rPr>
          <w:rFonts w:ascii="微软雅黑" w:eastAsia="微软雅黑" w:hAnsi="微软雅黑" w:hint="eastAsia"/>
          <w:kern w:val="0"/>
          <w:sz w:val="22"/>
          <w:szCs w:val="28"/>
        </w:rPr>
        <w:t>用户选择自动登录，记录用户登录信息</w:t>
      </w:r>
    </w:p>
    <w:p w14:paraId="37B625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61CE763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登录失败，提示用户登录失败</w:t>
      </w:r>
    </w:p>
    <w:p w14:paraId="489914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用户取消自动登录，不记录用户登录信息</w:t>
      </w:r>
    </w:p>
    <w:p w14:paraId="33B1CFF9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3" w:name="_Toc10497316"/>
      <w:bookmarkStart w:id="34" w:name="_Toc11312786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用户申请预约用例规约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33"/>
      <w:bookmarkEnd w:id="34"/>
    </w:p>
    <w:p w14:paraId="478461A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2"/>
        </w:rPr>
        <w:t>所有用户可以申请预约交易</w:t>
      </w:r>
    </w:p>
    <w:p w14:paraId="3CA2B6C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2"/>
        </w:rPr>
        <w:t>用户</w:t>
      </w:r>
    </w:p>
    <w:p w14:paraId="494AE73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2"/>
        </w:rPr>
        <w:t>用户已登录，买卖信息已存在，买卖信息处于可预约状态</w:t>
      </w:r>
    </w:p>
    <w:p w14:paraId="599499D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2"/>
        </w:rPr>
        <w:t>无</w:t>
      </w:r>
    </w:p>
    <w:p w14:paraId="34DED92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43D4CF0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用户进入买卖信息查询详情界面</w:t>
      </w:r>
    </w:p>
    <w:p w14:paraId="1EBD6DA1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用户输入己方交易信息</w:t>
      </w:r>
    </w:p>
    <w:p w14:paraId="6423762E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用户点击申请预约按钮</w:t>
      </w:r>
    </w:p>
    <w:p w14:paraId="3F79A17F" w14:textId="77777777" w:rsidR="000F1C69" w:rsidRPr="000F1C69" w:rsidRDefault="000F1C69" w:rsidP="000F1C69">
      <w:pPr>
        <w:pStyle w:val="af4"/>
        <w:numPr>
          <w:ilvl w:val="0"/>
          <w:numId w:val="7"/>
        </w:numPr>
        <w:ind w:leftChars="343" w:left="1046" w:firstLineChars="0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系统提示申请预约成功</w:t>
      </w:r>
    </w:p>
    <w:p w14:paraId="3835565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713EDD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/>
          <w:sz w:val="21"/>
          <w:szCs w:val="22"/>
        </w:rPr>
        <w:t>3.1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买卖信息不处于可预约状态 -</w:t>
      </w:r>
      <w:r w:rsidRPr="000F1C69">
        <w:rPr>
          <w:rFonts w:ascii="微软雅黑" w:eastAsia="微软雅黑" w:hAnsi="微软雅黑"/>
          <w:sz w:val="21"/>
          <w:szCs w:val="22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系统提示“该交易不可预约”，用例结束</w:t>
      </w:r>
    </w:p>
    <w:p w14:paraId="13BF1FB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/>
          <w:sz w:val="21"/>
          <w:szCs w:val="22"/>
        </w:rPr>
        <w:t xml:space="preserve">3.2 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买卖信息不存在-&gt;</w:t>
      </w:r>
      <w:r w:rsidRPr="000F1C69">
        <w:rPr>
          <w:rFonts w:ascii="微软雅黑" w:eastAsia="微软雅黑" w:hAnsi="微软雅黑"/>
          <w:sz w:val="21"/>
          <w:szCs w:val="22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系统提示“该交易已被撤销”，返回查询买卖信息用例</w:t>
      </w:r>
    </w:p>
    <w:p w14:paraId="26315F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sz w:val="21"/>
          <w:szCs w:val="22"/>
        </w:rPr>
        <w:t>3.3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2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系统提示“交易信息格式错误”，返回到</w:t>
      </w:r>
      <w:r w:rsidRPr="000F1C69">
        <w:rPr>
          <w:rFonts w:ascii="微软雅黑" w:eastAsia="微软雅黑" w:hAnsi="微软雅黑"/>
          <w:sz w:val="21"/>
          <w:szCs w:val="22"/>
        </w:rPr>
        <w:t>2</w:t>
      </w:r>
    </w:p>
    <w:p w14:paraId="4F226F1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2"/>
        </w:rPr>
      </w:pPr>
      <w:r w:rsidRPr="000F1C69">
        <w:rPr>
          <w:rFonts w:ascii="微软雅黑" w:eastAsia="微软雅黑" w:hAnsi="微软雅黑" w:hint="eastAsia"/>
          <w:sz w:val="21"/>
          <w:szCs w:val="22"/>
        </w:rPr>
        <w:t>4.</w:t>
      </w:r>
      <w:r w:rsidRPr="000F1C69">
        <w:rPr>
          <w:rFonts w:ascii="微软雅黑" w:eastAsia="微软雅黑" w:hAnsi="微软雅黑"/>
          <w:sz w:val="21"/>
          <w:szCs w:val="22"/>
        </w:rPr>
        <w:t xml:space="preserve">1 </w:t>
      </w:r>
      <w:r w:rsidRPr="000F1C69">
        <w:rPr>
          <w:rFonts w:ascii="微软雅黑" w:eastAsia="微软雅黑" w:hAnsi="微软雅黑"/>
          <w:sz w:val="21"/>
          <w:szCs w:val="22"/>
        </w:rPr>
        <w:tab/>
      </w:r>
      <w:r w:rsidRPr="000F1C69">
        <w:rPr>
          <w:rFonts w:ascii="微软雅黑" w:eastAsia="微软雅黑" w:hAnsi="微软雅黑" w:hint="eastAsia"/>
          <w:sz w:val="21"/>
          <w:szCs w:val="22"/>
        </w:rPr>
        <w:t>申请预约失败-&gt;</w:t>
      </w:r>
      <w:r w:rsidRPr="000F1C69">
        <w:rPr>
          <w:rFonts w:ascii="微软雅黑" w:eastAsia="微软雅黑" w:hAnsi="微软雅黑"/>
          <w:sz w:val="21"/>
          <w:szCs w:val="22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2"/>
        </w:rPr>
        <w:t>系统提示“申请交易失败”，返回到3</w:t>
      </w:r>
    </w:p>
    <w:p w14:paraId="770D3FFD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5" w:name="_Toc10497317"/>
      <w:bookmarkStart w:id="36" w:name="_Toc11312787"/>
      <w:r w:rsidRPr="000F1C69">
        <w:rPr>
          <w:rFonts w:ascii="微软雅黑" w:eastAsia="微软雅黑" w:hAnsi="微软雅黑" w:hint="eastAsia"/>
          <w:sz w:val="21"/>
          <w:szCs w:val="21"/>
        </w:rPr>
        <w:t>&lt;用户接受预约用例规约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35"/>
      <w:bookmarkEnd w:id="36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525CBD4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发布买卖信息的用户可以接受交易预约</w:t>
      </w:r>
    </w:p>
    <w:p w14:paraId="4AD71E7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9B9BAB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用户已登录，买卖信息已存在，买卖信息处于可预约状态</w:t>
      </w:r>
    </w:p>
    <w:p w14:paraId="253CCA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买卖信息进入已预约状态</w:t>
      </w:r>
    </w:p>
    <w:p w14:paraId="282CEB8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E53FF97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用户进入买卖信息预约详情界面</w:t>
      </w:r>
    </w:p>
    <w:p w14:paraId="57813F7C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系统渲染收到的预约申请条目</w:t>
      </w:r>
    </w:p>
    <w:p w14:paraId="146D6D03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用户点击接受条目的预约按钮</w:t>
      </w:r>
    </w:p>
    <w:p w14:paraId="44FBD452" w14:textId="77777777" w:rsidR="000F1C69" w:rsidRPr="000F1C69" w:rsidRDefault="000F1C69" w:rsidP="000F1C69">
      <w:pPr>
        <w:pStyle w:val="af4"/>
        <w:numPr>
          <w:ilvl w:val="0"/>
          <w:numId w:val="8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系统提示接受预约成功</w:t>
      </w:r>
    </w:p>
    <w:p w14:paraId="0C0D2B8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704B96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系统渲染失败-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系统提示“查询接受的预约申请失败”，用例结束</w:t>
      </w:r>
    </w:p>
    <w:p w14:paraId="1ED7099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用户点击拒绝预约按钮 -</w:t>
      </w:r>
      <w:r w:rsidRPr="000F1C69">
        <w:rPr>
          <w:rFonts w:ascii="微软雅黑" w:eastAsia="微软雅黑" w:hAnsi="微软雅黑"/>
          <w:sz w:val="21"/>
          <w:szCs w:val="28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系统提示“拒绝预约”，预约信息被拒绝，返回到2</w:t>
      </w:r>
    </w:p>
    <w:p w14:paraId="3A9814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3.2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买卖信息已处于可预约状态 -</w:t>
      </w:r>
      <w:r w:rsidRPr="000F1C69">
        <w:rPr>
          <w:rFonts w:ascii="微软雅黑" w:eastAsia="微软雅黑" w:hAnsi="微软雅黑"/>
          <w:sz w:val="21"/>
          <w:szCs w:val="28"/>
        </w:rPr>
        <w:t xml:space="preserve">&gt;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系统提示“已预约”</w:t>
      </w:r>
    </w:p>
    <w:p w14:paraId="77520F3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接受预约请求失败-&gt;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系统提示“接受预约失败”，返回到</w:t>
      </w:r>
      <w:r w:rsidRPr="000F1C69">
        <w:rPr>
          <w:rFonts w:ascii="微软雅黑" w:eastAsia="微软雅黑" w:hAnsi="微软雅黑"/>
          <w:sz w:val="21"/>
          <w:szCs w:val="28"/>
        </w:rPr>
        <w:t>3</w:t>
      </w:r>
    </w:p>
    <w:p w14:paraId="221DE21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7" w:name="_Toc10497318"/>
      <w:bookmarkStart w:id="38" w:name="_Toc11312788"/>
      <w:r w:rsidRPr="000F1C69">
        <w:rPr>
          <w:rFonts w:ascii="微软雅黑" w:eastAsia="微软雅黑" w:hAnsi="微软雅黑" w:hint="eastAsia"/>
          <w:sz w:val="21"/>
          <w:szCs w:val="21"/>
        </w:rPr>
        <w:t>&lt;用户确认交易用例规约&gt;</w:t>
      </w:r>
      <w:bookmarkEnd w:id="37"/>
      <w:bookmarkEnd w:id="38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6F770F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已完成交易预约的用户可以确认交易完成</w:t>
      </w:r>
    </w:p>
    <w:p w14:paraId="4591F3D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0B44E31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用户已登录，买卖信息处于已预约状态，</w:t>
      </w:r>
    </w:p>
    <w:p w14:paraId="6CC99F1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买卖信息进入交易完成状态</w:t>
      </w:r>
    </w:p>
    <w:p w14:paraId="0DE9CB4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D27BE4D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双方用户进入已预约交易信息界面</w:t>
      </w:r>
    </w:p>
    <w:p w14:paraId="58BC7E91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双方用户在长度小于阈值的时间段内同时点击结束交易按钮</w:t>
      </w:r>
    </w:p>
    <w:p w14:paraId="52505E69" w14:textId="77777777" w:rsidR="000F1C69" w:rsidRPr="000F1C69" w:rsidRDefault="000F1C69" w:rsidP="000F1C69">
      <w:pPr>
        <w:pStyle w:val="af4"/>
        <w:numPr>
          <w:ilvl w:val="0"/>
          <w:numId w:val="9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系统提示结束交易成功</w:t>
      </w:r>
    </w:p>
    <w:p w14:paraId="7042C4E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C8894D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2.1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某方用户超时-&gt;系统提示“交易失败”，返回到2</w:t>
      </w:r>
    </w:p>
    <w:p w14:paraId="2EC26AC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提交结束请求失败-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系统提示“提交请求失败”，返回到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7387EF8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39" w:name="_Toc10497319"/>
      <w:bookmarkStart w:id="40" w:name="_Toc11312789"/>
      <w:r w:rsidRPr="000F1C69">
        <w:rPr>
          <w:rFonts w:ascii="微软雅黑" w:eastAsia="微软雅黑" w:hAnsi="微软雅黑" w:hint="eastAsia"/>
          <w:sz w:val="21"/>
          <w:szCs w:val="21"/>
        </w:rPr>
        <w:t>&lt;用户查询交易历史用例规约&gt;</w:t>
      </w:r>
      <w:bookmarkEnd w:id="39"/>
      <w:bookmarkEnd w:id="40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40FCB23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用户可以查询自己的交易历史</w:t>
      </w:r>
    </w:p>
    <w:p w14:paraId="394E777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2492D7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1C626BB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6CB803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8024F97" w14:textId="77777777" w:rsidR="000F1C69" w:rsidRPr="000F1C69" w:rsidRDefault="000F1C69" w:rsidP="000F1C69">
      <w:pPr>
        <w:pStyle w:val="af4"/>
        <w:numPr>
          <w:ilvl w:val="0"/>
          <w:numId w:val="11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用户进入交易历史查询界面</w:t>
      </w:r>
    </w:p>
    <w:p w14:paraId="1BB421A2" w14:textId="77777777" w:rsidR="000F1C69" w:rsidRPr="000F1C69" w:rsidRDefault="000F1C69" w:rsidP="000F1C69">
      <w:pPr>
        <w:pStyle w:val="af4"/>
        <w:numPr>
          <w:ilvl w:val="0"/>
          <w:numId w:val="11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系统渲染交易历史条目</w:t>
      </w:r>
    </w:p>
    <w:p w14:paraId="687B0C2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8E3F3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系统渲染失败-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系统提示“查询交易历史失败”，用例结束</w:t>
      </w:r>
    </w:p>
    <w:p w14:paraId="131CBF6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4.1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提交评价失败-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系统提示“提交评价失败”，返回到3</w:t>
      </w:r>
    </w:p>
    <w:p w14:paraId="50E8C89C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1" w:name="_Toc10497320"/>
      <w:bookmarkStart w:id="42" w:name="_Toc11312790"/>
      <w:r w:rsidRPr="000F1C69">
        <w:rPr>
          <w:rFonts w:ascii="微软雅黑" w:eastAsia="微软雅黑" w:hAnsi="微软雅黑" w:hint="eastAsia"/>
          <w:sz w:val="21"/>
          <w:szCs w:val="21"/>
        </w:rPr>
        <w:t>&lt;用户评价交易用例规约&gt;</w:t>
      </w:r>
      <w:bookmarkEnd w:id="41"/>
      <w:bookmarkEnd w:id="42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0D64E6D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已完成交易的用户可以评价交易</w:t>
      </w:r>
    </w:p>
    <w:p w14:paraId="72F945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5FF61A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用户已登录，买卖信息处于交易完成状态，</w:t>
      </w:r>
    </w:p>
    <w:p w14:paraId="7F5F2BF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已评价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状态</w:t>
      </w:r>
    </w:p>
    <w:p w14:paraId="01279BE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7956EE5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用户进入已预约交易信息界面</w:t>
      </w:r>
    </w:p>
    <w:p w14:paraId="6ACC2FF1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用户输入评价图片、文字与评价星级</w:t>
      </w:r>
    </w:p>
    <w:p w14:paraId="3658134F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用户点击评价按钮</w:t>
      </w:r>
    </w:p>
    <w:p w14:paraId="6BE980C2" w14:textId="77777777" w:rsidR="000F1C69" w:rsidRPr="000F1C69" w:rsidRDefault="000F1C69" w:rsidP="000F1C69">
      <w:pPr>
        <w:pStyle w:val="af4"/>
        <w:numPr>
          <w:ilvl w:val="0"/>
          <w:numId w:val="10"/>
        </w:numPr>
        <w:ind w:leftChars="343" w:left="1046" w:firstLineChars="0"/>
        <w:rPr>
          <w:rFonts w:ascii="微软雅黑" w:eastAsia="微软雅黑" w:hAnsi="微软雅黑"/>
          <w:kern w:val="0"/>
          <w:sz w:val="22"/>
        </w:rPr>
      </w:pPr>
      <w:r w:rsidRPr="000F1C69">
        <w:rPr>
          <w:rFonts w:ascii="微软雅黑" w:eastAsia="微软雅黑" w:hAnsi="微软雅黑" w:hint="eastAsia"/>
          <w:kern w:val="0"/>
          <w:sz w:val="22"/>
        </w:rPr>
        <w:t>系统提示评价成功</w:t>
      </w:r>
    </w:p>
    <w:p w14:paraId="77FD821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75AB9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上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传评价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图片失败-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系统提示“请重新上传图片”，返回到2</w:t>
      </w:r>
    </w:p>
    <w:p w14:paraId="6445837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上</w:t>
      </w:r>
      <w:proofErr w:type="gramStart"/>
      <w:r w:rsidRPr="000F1C69">
        <w:rPr>
          <w:rFonts w:ascii="微软雅黑" w:eastAsia="微软雅黑" w:hAnsi="微软雅黑" w:hint="eastAsia"/>
          <w:sz w:val="21"/>
          <w:szCs w:val="28"/>
        </w:rPr>
        <w:t>传图片</w:t>
      </w:r>
      <w:proofErr w:type="gramEnd"/>
      <w:r w:rsidRPr="000F1C69">
        <w:rPr>
          <w:rFonts w:ascii="微软雅黑" w:eastAsia="微软雅黑" w:hAnsi="微软雅黑" w:hint="eastAsia"/>
          <w:sz w:val="21"/>
          <w:szCs w:val="28"/>
        </w:rPr>
        <w:t>超过大小-&gt;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系统提示“图片超过大小限制”,返回到2 </w:t>
      </w:r>
    </w:p>
    <w:p w14:paraId="59D17FD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未输入评价星级-&gt;系统提示“请输入评分”，返回到2</w:t>
      </w:r>
    </w:p>
    <w:p w14:paraId="55222E8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3.2</w:t>
      </w:r>
      <w:r w:rsidRPr="000F1C69">
        <w:rPr>
          <w:rFonts w:ascii="微软雅黑" w:eastAsia="微软雅黑" w:hAnsi="微软雅黑" w:hint="eastAsia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买卖信息结束时间超过阈值-&gt;系统提示“交易结束过长时间”，返回到2</w:t>
      </w:r>
    </w:p>
    <w:p w14:paraId="1B5EC4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4.1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提交评价失败-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系统提示“提交评价失败”，返回到3</w:t>
      </w:r>
    </w:p>
    <w:p w14:paraId="1DAD3649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3" w:name="_Toc10497321"/>
      <w:bookmarkStart w:id="44" w:name="_Toc11312791"/>
      <w:r w:rsidRPr="000F1C69">
        <w:rPr>
          <w:rFonts w:ascii="微软雅黑" w:eastAsia="微软雅黑" w:hAnsi="微软雅黑" w:hint="eastAsia"/>
          <w:sz w:val="21"/>
          <w:szCs w:val="21"/>
        </w:rPr>
        <w:t>&lt;用户查询信用评价用例规约&gt;</w:t>
      </w:r>
      <w:bookmarkEnd w:id="43"/>
      <w:bookmarkEnd w:id="44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190862E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用户可以查询自己和他人的信用评价</w:t>
      </w:r>
    </w:p>
    <w:p w14:paraId="71C68C8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690A371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47F0469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67D11BD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C270E01" w14:textId="77777777" w:rsidR="000F1C69" w:rsidRPr="000F1C69" w:rsidRDefault="000F1C69" w:rsidP="000F1C69">
      <w:pPr>
        <w:pStyle w:val="af4"/>
        <w:numPr>
          <w:ilvl w:val="0"/>
          <w:numId w:val="17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用户进入系统信息界面，选中某个用户</w:t>
      </w:r>
    </w:p>
    <w:p w14:paraId="61512DF4" w14:textId="77777777" w:rsidR="000F1C69" w:rsidRPr="000F1C69" w:rsidRDefault="000F1C69" w:rsidP="000F1C69">
      <w:pPr>
        <w:pStyle w:val="af4"/>
        <w:numPr>
          <w:ilvl w:val="0"/>
          <w:numId w:val="17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系统渲染用户信息，并显示该用户的信用评价</w:t>
      </w:r>
    </w:p>
    <w:p w14:paraId="025CD19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3DE07F0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>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查询信用评价失败，系统提示“查询信用评价失败”</w:t>
      </w:r>
    </w:p>
    <w:p w14:paraId="68769AE5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5" w:name="_Toc10497322"/>
      <w:bookmarkStart w:id="46" w:name="_Toc11312792"/>
      <w:r w:rsidRPr="000F1C69">
        <w:rPr>
          <w:rFonts w:ascii="微软雅黑" w:eastAsia="微软雅黑" w:hAnsi="微软雅黑" w:hint="eastAsia"/>
          <w:sz w:val="21"/>
          <w:szCs w:val="21"/>
        </w:rPr>
        <w:t>&lt;用户管理个人买卖信息用例规约&gt;</w:t>
      </w:r>
      <w:bookmarkEnd w:id="45"/>
      <w:bookmarkEnd w:id="46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29212221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用户可以增删查改自己的买卖信息，根据其点击的按钮，如“创建”</w:t>
      </w:r>
      <w:r w:rsidRPr="000F1C69">
        <w:rPr>
          <w:rFonts w:ascii="微软雅黑" w:eastAsia="微软雅黑" w:hAnsi="微软雅黑"/>
          <w:sz w:val="21"/>
          <w:szCs w:val="28"/>
        </w:rPr>
        <w:t>,</w:t>
      </w:r>
      <w:r w:rsidRPr="000F1C69">
        <w:rPr>
          <w:rFonts w:ascii="微软雅黑" w:eastAsia="微软雅黑" w:hAnsi="微软雅黑" w:hint="eastAsia"/>
          <w:sz w:val="21"/>
          <w:szCs w:val="28"/>
        </w:rPr>
        <w:t>进入用户创建买卖信息子流，“查询”，进入用户查询买卖信息子流，“删除”，进入用户创建删除信息子流。</w:t>
      </w:r>
    </w:p>
    <w:p w14:paraId="772704C8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&lt;用户创建买卖信息&gt;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2EEF60B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05E5A9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EC74F3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F35E4F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19CB8BC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用户进入创建买卖信息界面</w:t>
      </w:r>
    </w:p>
    <w:p w14:paraId="3467CD34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用户输入买卖信息</w:t>
      </w:r>
    </w:p>
    <w:p w14:paraId="0D38139E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系统匹配存在的买卖信息</w:t>
      </w:r>
    </w:p>
    <w:p w14:paraId="3B555211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用户点击创建按钮</w:t>
      </w:r>
    </w:p>
    <w:p w14:paraId="533A1C75" w14:textId="77777777" w:rsidR="000F1C69" w:rsidRPr="000F1C69" w:rsidRDefault="000F1C69" w:rsidP="000F1C69">
      <w:pPr>
        <w:pStyle w:val="af4"/>
        <w:numPr>
          <w:ilvl w:val="0"/>
          <w:numId w:val="12"/>
        </w:numPr>
        <w:ind w:leftChars="343" w:left="1111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系统对所有匹配的买卖信息发起者发出推送</w:t>
      </w:r>
    </w:p>
    <w:p w14:paraId="77629CE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1D293E8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用户点击匹配的信息-&gt;系统提示是否直接交易，用户如选择是，则进入申请预约用例，否则进入4</w:t>
      </w:r>
    </w:p>
    <w:p w14:paraId="525186C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系统未匹配到信息-&gt;系统提示“无匹配交易信息”，进入4</w:t>
      </w:r>
    </w:p>
    <w:p w14:paraId="1CAB8AA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创建请求失败-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系统提示“创建未成功”，返回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7BF322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</w:p>
    <w:p w14:paraId="3971105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系统提示“交易信息格式错误”，返回2</w:t>
      </w:r>
    </w:p>
    <w:p w14:paraId="418C0CCE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&lt;用户修改买卖信息&gt;</w:t>
      </w:r>
    </w:p>
    <w:p w14:paraId="34D40DB5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461EAE8C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221B09E0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256A8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17C8D9E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3251D6DF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用户修改买卖信息</w:t>
      </w:r>
    </w:p>
    <w:p w14:paraId="08ACE5C8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系统匹配存在的买卖信息</w:t>
      </w:r>
    </w:p>
    <w:p w14:paraId="6BF7E90B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用户点击修改按钮</w:t>
      </w:r>
    </w:p>
    <w:p w14:paraId="20B43E76" w14:textId="77777777" w:rsidR="000F1C69" w:rsidRPr="000F1C69" w:rsidRDefault="000F1C69" w:rsidP="000F1C69">
      <w:pPr>
        <w:pStyle w:val="af4"/>
        <w:numPr>
          <w:ilvl w:val="0"/>
          <w:numId w:val="13"/>
        </w:numPr>
        <w:spacing w:line="276" w:lineRule="auto"/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系统对所有匹配的买卖信息发起者发出推送</w:t>
      </w:r>
    </w:p>
    <w:p w14:paraId="3DCD0B4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7E35CD5F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3.1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用户点击匹配的信息-&gt;系统提示是否直接交易，用户如选择是，则进入申请预约用例，否则进入4</w:t>
      </w:r>
    </w:p>
    <w:p w14:paraId="7114B304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</w:t>
      </w:r>
      <w:r w:rsidRPr="000F1C69">
        <w:rPr>
          <w:rFonts w:ascii="微软雅黑" w:eastAsia="微软雅黑" w:hAnsi="微软雅黑"/>
          <w:sz w:val="21"/>
          <w:szCs w:val="28"/>
        </w:rPr>
        <w:t xml:space="preserve">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系统未匹配到信息-&gt;系统提示“无匹配交易信息”，进入4</w:t>
      </w:r>
    </w:p>
    <w:p w14:paraId="422483E2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0DE45071" w14:textId="77777777" w:rsidR="000F1C69" w:rsidRPr="000F1C69" w:rsidRDefault="000F1C69" w:rsidP="000F1C69">
      <w:pPr>
        <w:spacing w:line="276" w:lineRule="auto"/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交易信息不符合格式-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系统提示“交易信息格式错误”，返回2</w:t>
      </w:r>
    </w:p>
    <w:p w14:paraId="0AEEC2A4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04ADBAE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7E8525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46AC8BD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647D403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41690DF" w14:textId="77777777" w:rsidR="000F1C69" w:rsidRPr="000F1C69" w:rsidRDefault="000F1C69" w:rsidP="000F1C69">
      <w:pPr>
        <w:pStyle w:val="af4"/>
        <w:numPr>
          <w:ilvl w:val="0"/>
          <w:numId w:val="14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60C088A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546B5F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1.1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用户点击查询预约按钮-&gt;进入用户接收预约用例</w:t>
      </w:r>
    </w:p>
    <w:p w14:paraId="14BEF1D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1.2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用户点击修改按钮-&gt;进入用户修改买卖信息用例</w:t>
      </w:r>
    </w:p>
    <w:p w14:paraId="7C5162CE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&lt;用户删除买卖信息&gt;</w:t>
      </w:r>
    </w:p>
    <w:p w14:paraId="5948698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4A05411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用户已登录，买卖信息已存在</w:t>
      </w:r>
    </w:p>
    <w:p w14:paraId="469E585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买卖信息进入被撤销状态</w:t>
      </w:r>
    </w:p>
    <w:p w14:paraId="43B08ED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764007A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用户进入查询买卖信息界面</w:t>
      </w:r>
    </w:p>
    <w:p w14:paraId="027341A2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用户点击删除按钮</w:t>
      </w:r>
    </w:p>
    <w:p w14:paraId="1AA99A41" w14:textId="77777777" w:rsidR="000F1C69" w:rsidRPr="000F1C69" w:rsidRDefault="000F1C69" w:rsidP="000F1C69">
      <w:pPr>
        <w:pStyle w:val="af4"/>
        <w:numPr>
          <w:ilvl w:val="0"/>
          <w:numId w:val="15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系统对所有预约申请者发出推送</w:t>
      </w:r>
    </w:p>
    <w:p w14:paraId="778F5E2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521B9A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删除请求失败-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系统提示“删除未成功”，返回1</w:t>
      </w:r>
    </w:p>
    <w:p w14:paraId="08058086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7" w:name="_Toc10497323"/>
      <w:bookmarkStart w:id="48" w:name="_Toc11312793"/>
      <w:r w:rsidRPr="000F1C69">
        <w:rPr>
          <w:rFonts w:ascii="微软雅黑" w:eastAsia="微软雅黑" w:hAnsi="微软雅黑" w:hint="eastAsia"/>
          <w:sz w:val="21"/>
          <w:szCs w:val="21"/>
        </w:rPr>
        <w:t>&lt;用户查询当前买卖信息用例规约&gt;</w:t>
      </w:r>
      <w:bookmarkEnd w:id="47"/>
      <w:bookmarkEnd w:id="48"/>
    </w:p>
    <w:p w14:paraId="562051F8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b/>
          <w:sz w:val="21"/>
          <w:szCs w:val="21"/>
        </w:rPr>
        <w:t>概述：</w:t>
      </w:r>
      <w:r w:rsidRPr="000F1C69">
        <w:rPr>
          <w:rFonts w:ascii="微软雅黑" w:eastAsia="微软雅黑" w:hAnsi="微软雅黑" w:hint="eastAsia"/>
          <w:sz w:val="21"/>
          <w:szCs w:val="21"/>
        </w:rPr>
        <w:t>用户进入页面，选择买家则进入查询卖家信息子流，选择卖家则进入查询买家信息子流</w:t>
      </w:r>
    </w:p>
    <w:p w14:paraId="30F58743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&lt;用户查询买家信息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5652EBF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用户可以查询正在进行的买家信息</w:t>
      </w:r>
    </w:p>
    <w:p w14:paraId="4632EEF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2B0584B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0DC05EC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800E8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45DFED9D" w14:textId="77777777" w:rsidR="000F1C69" w:rsidRPr="000F1C69" w:rsidRDefault="000F1C69" w:rsidP="000F1C69">
      <w:pPr>
        <w:pStyle w:val="af4"/>
        <w:numPr>
          <w:ilvl w:val="0"/>
          <w:numId w:val="18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用户进入买家界面</w:t>
      </w:r>
    </w:p>
    <w:p w14:paraId="3AAB7D19" w14:textId="77777777" w:rsidR="000F1C69" w:rsidRPr="000F1C69" w:rsidRDefault="000F1C69" w:rsidP="000F1C69">
      <w:pPr>
        <w:pStyle w:val="af4"/>
        <w:numPr>
          <w:ilvl w:val="0"/>
          <w:numId w:val="18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系统向用户推荐可能需要的买家信息</w:t>
      </w:r>
    </w:p>
    <w:p w14:paraId="5FEAF27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365670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用户输入关键词，系统重新查询</w:t>
      </w:r>
    </w:p>
    <w:p w14:paraId="742F15B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用户选择筛选标签，系统重新查询</w:t>
      </w:r>
    </w:p>
    <w:p w14:paraId="4D601B7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&lt;用户查询卖家信息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7B0986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用户可以查询正在进行的卖家信息</w:t>
      </w:r>
    </w:p>
    <w:p w14:paraId="3779F5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5CCC2C6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1FD063C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188FB20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BAD0131" w14:textId="77777777" w:rsidR="000F1C69" w:rsidRPr="000F1C69" w:rsidRDefault="000F1C69" w:rsidP="000F1C69">
      <w:pPr>
        <w:pStyle w:val="af4"/>
        <w:numPr>
          <w:ilvl w:val="0"/>
          <w:numId w:val="1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用户进入卖家界面</w:t>
      </w:r>
    </w:p>
    <w:p w14:paraId="1713A86B" w14:textId="77777777" w:rsidR="000F1C69" w:rsidRPr="000F1C69" w:rsidRDefault="000F1C69" w:rsidP="000F1C69">
      <w:pPr>
        <w:pStyle w:val="af4"/>
        <w:numPr>
          <w:ilvl w:val="0"/>
          <w:numId w:val="1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系统向用户推荐可能需要的卖家信息</w:t>
      </w:r>
    </w:p>
    <w:p w14:paraId="6830CE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3378EA0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用户输入关键词，系统重新查询</w:t>
      </w:r>
    </w:p>
    <w:p w14:paraId="40B6EA8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用户选择筛选标签，系统重新查询</w:t>
      </w:r>
    </w:p>
    <w:p w14:paraId="44512586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49" w:name="_Toc10497324"/>
      <w:bookmarkStart w:id="50" w:name="_Toc11312794"/>
      <w:r w:rsidRPr="000F1C69">
        <w:rPr>
          <w:rFonts w:ascii="微软雅黑" w:eastAsia="微软雅黑" w:hAnsi="微软雅黑" w:hint="eastAsia"/>
          <w:sz w:val="21"/>
          <w:szCs w:val="21"/>
        </w:rPr>
        <w:t>&lt;用户接收系统推送用例规约&gt;</w:t>
      </w:r>
      <w:bookmarkEnd w:id="49"/>
      <w:bookmarkEnd w:id="50"/>
      <w:r w:rsidRPr="000F1C69">
        <w:rPr>
          <w:rFonts w:ascii="微软雅黑" w:eastAsia="微软雅黑" w:hAnsi="微软雅黑"/>
          <w:sz w:val="21"/>
          <w:szCs w:val="21"/>
        </w:rPr>
        <w:t xml:space="preserve"> </w:t>
      </w:r>
    </w:p>
    <w:p w14:paraId="78195AA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用户可以查询被匹配的交易信息，并选择是否申请预约</w:t>
      </w:r>
    </w:p>
    <w:p w14:paraId="7FB76B6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3A9FDA7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18D83F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4D0C680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7000CC4E" w14:textId="77777777" w:rsidR="000F1C69" w:rsidRPr="000F1C69" w:rsidRDefault="000F1C69" w:rsidP="000F1C69">
      <w:pPr>
        <w:pStyle w:val="af4"/>
        <w:numPr>
          <w:ilvl w:val="0"/>
          <w:numId w:val="16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用户进入系统信息界面</w:t>
      </w:r>
    </w:p>
    <w:p w14:paraId="69AAC9C4" w14:textId="77777777" w:rsidR="000F1C69" w:rsidRPr="000F1C69" w:rsidRDefault="000F1C69" w:rsidP="000F1C69">
      <w:pPr>
        <w:pStyle w:val="af4"/>
        <w:numPr>
          <w:ilvl w:val="0"/>
          <w:numId w:val="16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系统渲染交易信息推送条目</w:t>
      </w:r>
    </w:p>
    <w:p w14:paraId="580B40B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2BF790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用户点击选中的交易信息-&gt;进入申请预约用例</w:t>
      </w:r>
    </w:p>
    <w:p w14:paraId="4692469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/>
          <w:sz w:val="21"/>
          <w:szCs w:val="28"/>
        </w:rPr>
        <w:t xml:space="preserve">2.2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接收推送失败-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系统提示“接收推送失败”，用例结束</w:t>
      </w:r>
    </w:p>
    <w:p w14:paraId="74AA511D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1" w:name="_Toc10497325"/>
      <w:bookmarkStart w:id="52" w:name="_Toc11312795"/>
      <w:r w:rsidRPr="000F1C69">
        <w:rPr>
          <w:rFonts w:ascii="微软雅黑" w:eastAsia="微软雅黑" w:hAnsi="微软雅黑" w:hint="eastAsia"/>
          <w:sz w:val="21"/>
          <w:szCs w:val="21"/>
        </w:rPr>
        <w:t>&lt;用户即时聊天用例规约&gt;</w:t>
      </w:r>
      <w:bookmarkEnd w:id="51"/>
      <w:bookmarkEnd w:id="52"/>
    </w:p>
    <w:p w14:paraId="44F6ABF6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用户之间可以进行简单即时聊天，若用户发起聊天，执行发起聊天子流；若用户拉取聊天内容，执行拉取聊天子流。</w:t>
      </w:r>
    </w:p>
    <w:p w14:paraId="462FE1E5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&lt;发起聊天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35F9ECC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用户向他人可以发起聊天</w:t>
      </w:r>
    </w:p>
    <w:p w14:paraId="4FFC646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20A5B24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0FB4C0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  <w:r w:rsidRPr="000F1C69">
        <w:rPr>
          <w:rFonts w:ascii="微软雅黑" w:eastAsia="微软雅黑" w:hAnsi="微软雅黑"/>
          <w:b/>
          <w:sz w:val="21"/>
          <w:szCs w:val="28"/>
        </w:rPr>
        <w:t xml:space="preserve"> </w:t>
      </w:r>
    </w:p>
    <w:p w14:paraId="244AF57A" w14:textId="77777777" w:rsidR="000F1C69" w:rsidRPr="000F1C69" w:rsidRDefault="000F1C69" w:rsidP="000F1C69">
      <w:pPr>
        <w:pStyle w:val="af4"/>
        <w:numPr>
          <w:ilvl w:val="0"/>
          <w:numId w:val="24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用户发送文字、图片</w:t>
      </w:r>
    </w:p>
    <w:p w14:paraId="6AB81B84" w14:textId="77777777" w:rsidR="000F1C69" w:rsidRPr="000F1C69" w:rsidRDefault="000F1C69" w:rsidP="000F1C69">
      <w:pPr>
        <w:pStyle w:val="af4"/>
        <w:numPr>
          <w:ilvl w:val="0"/>
          <w:numId w:val="24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系统接受消息，打上【未读】标签</w:t>
      </w:r>
    </w:p>
    <w:p w14:paraId="34047AC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2AE63C38" w14:textId="77777777" w:rsidR="000F1C69" w:rsidRPr="000F1C69" w:rsidRDefault="000F1C69" w:rsidP="000F1C69">
      <w:pPr>
        <w:ind w:left="720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发起聊天流中若发起用户在接受用户黑名单中，系统将打上【拒绝】标签并向发起用户返回，退出流程。</w:t>
      </w:r>
    </w:p>
    <w:p w14:paraId="5DA0FEB8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&lt;拉取聊天&gt;</w:t>
      </w:r>
    </w:p>
    <w:p w14:paraId="0458B2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用户可以拉取别人的聊天</w:t>
      </w:r>
    </w:p>
    <w:p w14:paraId="59C5F58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A68377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2B25D09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  <w:r w:rsidRPr="000F1C69">
        <w:rPr>
          <w:rFonts w:ascii="微软雅黑" w:eastAsia="微软雅黑" w:hAnsi="微软雅黑"/>
          <w:b/>
          <w:sz w:val="21"/>
          <w:szCs w:val="28"/>
        </w:rPr>
        <w:t xml:space="preserve"> </w:t>
      </w:r>
    </w:p>
    <w:p w14:paraId="64C0E9D4" w14:textId="77777777" w:rsidR="000F1C69" w:rsidRPr="000F1C69" w:rsidRDefault="000F1C69" w:rsidP="000F1C69">
      <w:pPr>
        <w:pStyle w:val="af4"/>
        <w:numPr>
          <w:ilvl w:val="0"/>
          <w:numId w:val="25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用户接受他人的消息</w:t>
      </w:r>
    </w:p>
    <w:p w14:paraId="57D75F34" w14:textId="77777777" w:rsidR="000F1C69" w:rsidRPr="000F1C69" w:rsidRDefault="000F1C69" w:rsidP="000F1C69">
      <w:pPr>
        <w:pStyle w:val="af4"/>
        <w:numPr>
          <w:ilvl w:val="0"/>
          <w:numId w:val="25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系统发送用户消息，打上【已读】标签</w:t>
      </w:r>
    </w:p>
    <w:p w14:paraId="7C6C2B0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</w:p>
    <w:p w14:paraId="5CBB7CEA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3" w:name="_Toc10497326"/>
      <w:bookmarkStart w:id="54" w:name="_Toc11312796"/>
      <w:r w:rsidRPr="000F1C69">
        <w:rPr>
          <w:rFonts w:ascii="微软雅黑" w:eastAsia="微软雅黑" w:hAnsi="微软雅黑" w:hint="eastAsia"/>
          <w:sz w:val="21"/>
          <w:szCs w:val="21"/>
        </w:rPr>
        <w:t>&lt;用户管理个人信息用例规约&gt;</w:t>
      </w:r>
      <w:bookmarkEnd w:id="53"/>
      <w:bookmarkEnd w:id="54"/>
    </w:p>
    <w:p w14:paraId="1FB4010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用户可以管理其个人信息</w:t>
      </w:r>
    </w:p>
    <w:p w14:paraId="5798A2E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15AED363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6EF0316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0FA48F0B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用户点击修改个人信息</w:t>
      </w:r>
    </w:p>
    <w:p w14:paraId="37106340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用户修改信息</w:t>
      </w:r>
    </w:p>
    <w:p w14:paraId="0ABC6851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系统验证信息合法性</w:t>
      </w:r>
    </w:p>
    <w:p w14:paraId="78FAABA3" w14:textId="77777777" w:rsidR="000F1C69" w:rsidRPr="000F1C69" w:rsidRDefault="000F1C69" w:rsidP="000F1C69">
      <w:pPr>
        <w:pStyle w:val="af4"/>
        <w:numPr>
          <w:ilvl w:val="0"/>
          <w:numId w:val="26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页面显示修改成功</w:t>
      </w:r>
    </w:p>
    <w:p w14:paraId="43977F9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26072CA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3.1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修改信息不合法，返回错误页面，用户选择修改则返回基本流</w:t>
      </w:r>
      <w:r w:rsidRPr="000F1C69">
        <w:rPr>
          <w:rFonts w:ascii="微软雅黑" w:eastAsia="微软雅黑" w:hAnsi="微软雅黑"/>
          <w:sz w:val="21"/>
          <w:szCs w:val="28"/>
        </w:rPr>
        <w:t>2</w:t>
      </w:r>
      <w:r w:rsidRPr="000F1C69">
        <w:rPr>
          <w:rFonts w:ascii="微软雅黑" w:eastAsia="微软雅黑" w:hAnsi="微软雅黑" w:hint="eastAsia"/>
          <w:sz w:val="21"/>
          <w:szCs w:val="28"/>
        </w:rPr>
        <w:t>，放弃修改则退出用例</w:t>
      </w:r>
    </w:p>
    <w:p w14:paraId="7C491094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5" w:name="_Toc10497327"/>
      <w:bookmarkStart w:id="56" w:name="_Toc11312797"/>
      <w:r w:rsidRPr="000F1C69">
        <w:rPr>
          <w:rFonts w:ascii="微软雅黑" w:eastAsia="微软雅黑" w:hAnsi="微软雅黑" w:hint="eastAsia"/>
          <w:sz w:val="21"/>
          <w:szCs w:val="21"/>
        </w:rPr>
        <w:t>&lt;用户举报投诉用例规约&gt;</w:t>
      </w:r>
      <w:bookmarkEnd w:id="55"/>
      <w:bookmarkEnd w:id="56"/>
    </w:p>
    <w:p w14:paraId="1A0DFF0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用户可以举报投诉其他用户</w:t>
      </w:r>
    </w:p>
    <w:p w14:paraId="25FD23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</w:t>
      </w:r>
    </w:p>
    <w:p w14:paraId="7B35B6E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用户已登录</w:t>
      </w:r>
    </w:p>
    <w:p w14:paraId="56B7BE2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207859C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用户在商品界面选择举报投诉</w:t>
      </w:r>
    </w:p>
    <w:p w14:paraId="559D9387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用户选择举报类型，上传证据，提交</w:t>
      </w:r>
    </w:p>
    <w:p w14:paraId="1931846D" w14:textId="77777777" w:rsidR="000F1C69" w:rsidRPr="000F1C69" w:rsidRDefault="000F1C69" w:rsidP="000F1C69">
      <w:pPr>
        <w:pStyle w:val="af4"/>
        <w:numPr>
          <w:ilvl w:val="0"/>
          <w:numId w:val="27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系统推送消息给管理员</w:t>
      </w:r>
    </w:p>
    <w:p w14:paraId="1BB210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191DD2D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用户在举报后可以选择删除举报，退出流程。</w:t>
      </w:r>
    </w:p>
    <w:p w14:paraId="282EEE22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7" w:name="_Toc10497328"/>
      <w:bookmarkStart w:id="58" w:name="_Toc11312798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管理员创建活动用例规约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57"/>
      <w:bookmarkEnd w:id="58"/>
    </w:p>
    <w:p w14:paraId="2B7248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管理员可以临时创建活动</w:t>
      </w:r>
    </w:p>
    <w:p w14:paraId="5A4B689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19F752E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4035162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4FA0B28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62ED1039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系统提示管理员输入活动名称、活动时间</w:t>
      </w:r>
    </w:p>
    <w:p w14:paraId="3B94433C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管理员输入，点击创建</w:t>
      </w:r>
    </w:p>
    <w:p w14:paraId="41E4172F" w14:textId="77777777" w:rsidR="000F1C69" w:rsidRPr="000F1C69" w:rsidRDefault="000F1C69" w:rsidP="000F1C69">
      <w:pPr>
        <w:pStyle w:val="af4"/>
        <w:numPr>
          <w:ilvl w:val="0"/>
          <w:numId w:val="2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系统为</w:t>
      </w:r>
      <w:r w:rsidRPr="000F1C69">
        <w:rPr>
          <w:rFonts w:ascii="微软雅黑" w:eastAsia="微软雅黑" w:hAnsi="微软雅黑"/>
          <w:sz w:val="22"/>
          <w:szCs w:val="28"/>
        </w:rPr>
        <w:t>app</w:t>
      </w:r>
      <w:r w:rsidRPr="000F1C69">
        <w:rPr>
          <w:rFonts w:ascii="微软雅黑" w:eastAsia="微软雅黑" w:hAnsi="微软雅黑" w:hint="eastAsia"/>
          <w:sz w:val="22"/>
          <w:szCs w:val="28"/>
        </w:rPr>
        <w:t>生成临时活动板块</w:t>
      </w:r>
    </w:p>
    <w:p w14:paraId="665A3D5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2EF10A1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管理员未输入或输入不完整，系统提示“输入不完整”，返回1</w:t>
      </w:r>
    </w:p>
    <w:p w14:paraId="701C6D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管理员输入内容不合法，系统提示输入不合法，返回1</w:t>
      </w:r>
    </w:p>
    <w:p w14:paraId="0D9AA448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59" w:name="_Toc10497329"/>
      <w:bookmarkStart w:id="60" w:name="_Toc11312799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管理员管理用户信息用例规约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59"/>
      <w:bookmarkEnd w:id="60"/>
    </w:p>
    <w:p w14:paraId="009D0858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管理员可以查询修改用户信息，管理员进入管理用户信息界面后，选择“查询”进入查询信息子流，选择“修改”，对某个用户信息进行修改。</w:t>
      </w:r>
    </w:p>
    <w:p w14:paraId="2355D59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&lt;管理员修改用户信息&gt;</w:t>
      </w:r>
    </w:p>
    <w:p w14:paraId="2EEEB4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1694562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53B8CC5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738455C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6DC6500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管理员进入修改用户信息界面</w:t>
      </w:r>
    </w:p>
    <w:p w14:paraId="401B8E70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管理员修改用户信息</w:t>
      </w:r>
      <w:r w:rsidRPr="000F1C69">
        <w:rPr>
          <w:rFonts w:ascii="微软雅黑" w:eastAsia="微软雅黑" w:hAnsi="微软雅黑"/>
          <w:sz w:val="22"/>
          <w:szCs w:val="28"/>
        </w:rPr>
        <w:t xml:space="preserve"> </w:t>
      </w:r>
    </w:p>
    <w:p w14:paraId="7C342591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管理员点击修改按钮</w:t>
      </w:r>
    </w:p>
    <w:p w14:paraId="7792256E" w14:textId="77777777" w:rsidR="000F1C69" w:rsidRPr="000F1C69" w:rsidRDefault="000F1C69" w:rsidP="000F1C69">
      <w:pPr>
        <w:pStyle w:val="af4"/>
        <w:numPr>
          <w:ilvl w:val="0"/>
          <w:numId w:val="2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系统更新用户信息</w:t>
      </w:r>
    </w:p>
    <w:p w14:paraId="3CB2F39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38386AE2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6769375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系统提示“用户信息格式错误”，返回2</w:t>
      </w:r>
    </w:p>
    <w:p w14:paraId="4A7C08C0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&lt;管理员查询用户信息&gt;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13687DE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2AB3AE3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4A2F218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D266F6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168C3B61" w14:textId="77777777" w:rsidR="000F1C69" w:rsidRPr="000F1C69" w:rsidRDefault="000F1C69" w:rsidP="000F1C69">
      <w:pPr>
        <w:pStyle w:val="af4"/>
        <w:numPr>
          <w:ilvl w:val="0"/>
          <w:numId w:val="2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管理员选择筛选条件，点击查询</w:t>
      </w:r>
    </w:p>
    <w:p w14:paraId="1CCEA8DF" w14:textId="77777777" w:rsidR="000F1C69" w:rsidRPr="000F1C69" w:rsidRDefault="000F1C69" w:rsidP="000F1C69">
      <w:pPr>
        <w:pStyle w:val="af4"/>
        <w:numPr>
          <w:ilvl w:val="0"/>
          <w:numId w:val="2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系统返回查询结果</w:t>
      </w:r>
    </w:p>
    <w:p w14:paraId="3F31221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5AF4C2B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查询无结果，系统提示“按此查询条件无结果”</w:t>
      </w:r>
    </w:p>
    <w:p w14:paraId="7ADEA677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1" w:name="_Toc10497330"/>
      <w:bookmarkStart w:id="62" w:name="_Toc11312800"/>
      <w:r w:rsidRPr="000F1C69">
        <w:rPr>
          <w:rFonts w:ascii="微软雅黑" w:eastAsia="微软雅黑" w:hAnsi="微软雅黑" w:hint="eastAsia"/>
          <w:sz w:val="21"/>
          <w:szCs w:val="21"/>
        </w:rPr>
        <w:t>&lt;管理员维护站点信息用例规约&gt;</w:t>
      </w:r>
      <w:bookmarkEnd w:id="61"/>
      <w:bookmarkEnd w:id="62"/>
    </w:p>
    <w:p w14:paraId="4AA5281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管理员可以管理站点信息</w:t>
      </w:r>
    </w:p>
    <w:p w14:paraId="3CFF630E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2C87D71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72547B3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E085E67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管理员修改站点信息</w:t>
      </w:r>
    </w:p>
    <w:p w14:paraId="121A527D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管理员点击保存</w:t>
      </w:r>
    </w:p>
    <w:p w14:paraId="16DB3A50" w14:textId="77777777" w:rsidR="000F1C69" w:rsidRPr="000F1C69" w:rsidRDefault="000F1C69" w:rsidP="000F1C69">
      <w:pPr>
        <w:pStyle w:val="af4"/>
        <w:numPr>
          <w:ilvl w:val="0"/>
          <w:numId w:val="28"/>
        </w:numPr>
        <w:ind w:leftChars="343" w:left="110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页面显示修改成功</w:t>
      </w:r>
    </w:p>
    <w:p w14:paraId="7358CBAD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备选流：</w:t>
      </w:r>
    </w:p>
    <w:p w14:paraId="308AAA0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1.1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管理员离开页面或者取消操作，退出流程</w:t>
      </w:r>
    </w:p>
    <w:p w14:paraId="52A9A3E3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3" w:name="_Toc10497331"/>
      <w:bookmarkStart w:id="64" w:name="_Toc11312801"/>
      <w:r w:rsidRPr="000F1C69">
        <w:rPr>
          <w:rFonts w:ascii="微软雅黑" w:eastAsia="微软雅黑" w:hAnsi="微软雅黑"/>
          <w:sz w:val="21"/>
          <w:szCs w:val="21"/>
        </w:rPr>
        <w:t>&lt;</w:t>
      </w:r>
      <w:r w:rsidRPr="000F1C69">
        <w:rPr>
          <w:rFonts w:ascii="微软雅黑" w:eastAsia="微软雅黑" w:hAnsi="微软雅黑" w:hint="eastAsia"/>
          <w:sz w:val="21"/>
          <w:szCs w:val="21"/>
        </w:rPr>
        <w:t>管理员查看统计数据用例规约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63"/>
      <w:bookmarkEnd w:id="64"/>
    </w:p>
    <w:p w14:paraId="5101110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0F74A6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19ED495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3F23BA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58B92158" w14:textId="77777777" w:rsidR="000F1C69" w:rsidRPr="000F1C69" w:rsidRDefault="000F1C69" w:rsidP="000F1C69">
      <w:pPr>
        <w:pStyle w:val="af4"/>
        <w:numPr>
          <w:ilvl w:val="0"/>
          <w:numId w:val="2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管理员进入统计信息页面</w:t>
      </w:r>
    </w:p>
    <w:p w14:paraId="5141108C" w14:textId="77777777" w:rsidR="000F1C69" w:rsidRPr="000F1C69" w:rsidRDefault="000F1C69" w:rsidP="000F1C69">
      <w:pPr>
        <w:pStyle w:val="af4"/>
        <w:numPr>
          <w:ilvl w:val="0"/>
          <w:numId w:val="29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系统返回统计数据，包括：用户数量及其交易数量统计，系统提示“正在处理，请耐心等待”</w:t>
      </w:r>
    </w:p>
    <w:p w14:paraId="4824B40F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431C7E3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响应超时，系统提示“响应超时”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</w:p>
    <w:p w14:paraId="3721D001" w14:textId="77777777" w:rsidR="000F1C69" w:rsidRPr="000F1C69" w:rsidRDefault="000F1C69" w:rsidP="000F1C69">
      <w:pPr>
        <w:pStyle w:val="3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bookmarkStart w:id="65" w:name="_Toc10497332"/>
      <w:bookmarkStart w:id="66" w:name="_Toc11312802"/>
      <w:r w:rsidRPr="000F1C69">
        <w:rPr>
          <w:rFonts w:ascii="微软雅黑" w:eastAsia="微软雅黑" w:hAnsi="微软雅黑" w:hint="eastAsia"/>
          <w:sz w:val="21"/>
          <w:szCs w:val="21"/>
        </w:rPr>
        <w:t>&lt;管理员管理买卖信息用例规约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  <w:bookmarkEnd w:id="65"/>
      <w:bookmarkEnd w:id="66"/>
    </w:p>
    <w:p w14:paraId="273584AA" w14:textId="77777777" w:rsidR="000F1C69" w:rsidRPr="000F1C69" w:rsidRDefault="000F1C69" w:rsidP="000F1C69">
      <w:pPr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概述：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管理员可以查询修改删除买卖信息，管理员进入管理买卖信息界面后，选择“查询”进入查询信息子流，选择“修改”，对某个买卖信息进行修改，选择“删除”，删除某条买卖信息。</w:t>
      </w:r>
    </w:p>
    <w:p w14:paraId="4B2F407A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&lt;管理员修改买卖信息&gt;</w:t>
      </w:r>
    </w:p>
    <w:p w14:paraId="6EC9768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41D56D64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33D2667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29B2254C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324D9952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管理员进入修改买卖信息界面</w:t>
      </w:r>
    </w:p>
    <w:p w14:paraId="65FFA7EB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管理员修改买卖信息</w:t>
      </w:r>
      <w:r w:rsidRPr="000F1C69">
        <w:rPr>
          <w:rFonts w:ascii="微软雅黑" w:eastAsia="微软雅黑" w:hAnsi="微软雅黑"/>
          <w:sz w:val="22"/>
          <w:szCs w:val="28"/>
        </w:rPr>
        <w:t xml:space="preserve"> </w:t>
      </w:r>
    </w:p>
    <w:p w14:paraId="1BD9C701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管理员点击修改按钮</w:t>
      </w:r>
    </w:p>
    <w:p w14:paraId="0CB422AB" w14:textId="77777777" w:rsidR="000F1C69" w:rsidRPr="000F1C69" w:rsidRDefault="000F1C69" w:rsidP="000F1C69">
      <w:pPr>
        <w:pStyle w:val="af4"/>
        <w:numPr>
          <w:ilvl w:val="0"/>
          <w:numId w:val="30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系统更新买卖信息</w:t>
      </w:r>
    </w:p>
    <w:p w14:paraId="75A2C18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7FE735D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 xml:space="preserve">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修改请求失败-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系统提示“修改未成功”，返回</w:t>
      </w:r>
      <w:r w:rsidRPr="000F1C69">
        <w:rPr>
          <w:rFonts w:ascii="微软雅黑" w:eastAsia="微软雅黑" w:hAnsi="微软雅黑"/>
          <w:sz w:val="21"/>
          <w:szCs w:val="28"/>
        </w:rPr>
        <w:t>2</w:t>
      </w:r>
    </w:p>
    <w:p w14:paraId="6409D5E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4</w:t>
      </w:r>
      <w:r w:rsidRPr="000F1C69">
        <w:rPr>
          <w:rFonts w:ascii="微软雅黑" w:eastAsia="微软雅黑" w:hAnsi="微软雅黑"/>
          <w:sz w:val="21"/>
          <w:szCs w:val="28"/>
        </w:rPr>
        <w:t>.</w:t>
      </w:r>
      <w:r w:rsidRPr="000F1C69">
        <w:rPr>
          <w:rFonts w:ascii="微软雅黑" w:eastAsia="微软雅黑" w:hAnsi="微软雅黑" w:hint="eastAsia"/>
          <w:sz w:val="21"/>
          <w:szCs w:val="28"/>
        </w:rPr>
        <w:t>2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修改信息不符合格式-</w:t>
      </w:r>
      <w:r w:rsidRPr="000F1C69">
        <w:rPr>
          <w:rFonts w:ascii="微软雅黑" w:eastAsia="微软雅黑" w:hAnsi="微软雅黑"/>
          <w:sz w:val="21"/>
          <w:szCs w:val="28"/>
        </w:rPr>
        <w:t>&gt;</w:t>
      </w:r>
      <w:r w:rsidRPr="000F1C69">
        <w:rPr>
          <w:rFonts w:ascii="微软雅黑" w:eastAsia="微软雅黑" w:hAnsi="微软雅黑" w:hint="eastAsia"/>
          <w:sz w:val="21"/>
          <w:szCs w:val="28"/>
        </w:rPr>
        <w:t>系统提示“买卖信息格式错误”，返回2</w:t>
      </w:r>
    </w:p>
    <w:p w14:paraId="68607D99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4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&lt;管理员查询买卖信息&gt;</w:t>
      </w:r>
      <w:r w:rsidRPr="000F1C69">
        <w:rPr>
          <w:rFonts w:ascii="微软雅黑" w:eastAsia="微软雅黑" w:hAnsi="微软雅黑"/>
          <w:sz w:val="24"/>
          <w:szCs w:val="28"/>
        </w:rPr>
        <w:t xml:space="preserve"> </w:t>
      </w:r>
    </w:p>
    <w:p w14:paraId="58BF3FA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BF8F6A7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</w:t>
      </w:r>
    </w:p>
    <w:p w14:paraId="591B457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无</w:t>
      </w:r>
    </w:p>
    <w:p w14:paraId="064526E0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25F112C7" w14:textId="77777777" w:rsidR="000F1C69" w:rsidRPr="000F1C69" w:rsidRDefault="000F1C69" w:rsidP="000F1C69">
      <w:pPr>
        <w:pStyle w:val="af4"/>
        <w:numPr>
          <w:ilvl w:val="0"/>
          <w:numId w:val="3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管理员选择筛选条件，点击查询</w:t>
      </w:r>
    </w:p>
    <w:p w14:paraId="2C6A26FF" w14:textId="77777777" w:rsidR="000F1C69" w:rsidRPr="000F1C69" w:rsidRDefault="000F1C69" w:rsidP="000F1C69">
      <w:pPr>
        <w:pStyle w:val="af4"/>
        <w:numPr>
          <w:ilvl w:val="0"/>
          <w:numId w:val="31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系统返回查询结果</w:t>
      </w:r>
    </w:p>
    <w:p w14:paraId="7F66E225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备选流:</w:t>
      </w:r>
    </w:p>
    <w:p w14:paraId="28FE99A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>2.1</w:t>
      </w:r>
      <w:r w:rsidRPr="000F1C69">
        <w:rPr>
          <w:rFonts w:ascii="微软雅黑" w:eastAsia="微软雅黑" w:hAnsi="微软雅黑"/>
          <w:sz w:val="21"/>
          <w:szCs w:val="28"/>
        </w:rPr>
        <w:t xml:space="preserve">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查询无结果，系统提示“按此查询条件无结果”</w:t>
      </w:r>
    </w:p>
    <w:p w14:paraId="4A599161" w14:textId="77777777" w:rsidR="000F1C69" w:rsidRPr="000F1C69" w:rsidRDefault="000F1C69" w:rsidP="000F1C69">
      <w:pPr>
        <w:pStyle w:val="4"/>
        <w:spacing w:line="240" w:lineRule="auto"/>
        <w:jc w:val="both"/>
        <w:rPr>
          <w:rFonts w:ascii="微软雅黑" w:eastAsia="微软雅黑" w:hAnsi="微软雅黑"/>
          <w:sz w:val="21"/>
          <w:szCs w:val="21"/>
        </w:rPr>
      </w:pPr>
      <w:r w:rsidRPr="000F1C69">
        <w:rPr>
          <w:rFonts w:ascii="微软雅黑" w:eastAsia="微软雅黑" w:hAnsi="微软雅黑" w:hint="eastAsia"/>
          <w:sz w:val="21"/>
          <w:szCs w:val="21"/>
        </w:rPr>
        <w:t>&lt;管理员删除买卖信息</w:t>
      </w:r>
      <w:r w:rsidRPr="000F1C69">
        <w:rPr>
          <w:rFonts w:ascii="微软雅黑" w:eastAsia="微软雅黑" w:hAnsi="微软雅黑"/>
          <w:sz w:val="21"/>
          <w:szCs w:val="21"/>
        </w:rPr>
        <w:t>&gt;</w:t>
      </w:r>
    </w:p>
    <w:p w14:paraId="692B1DC9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执行者：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</w:t>
      </w:r>
    </w:p>
    <w:p w14:paraId="3622A946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前置条件：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管理员已登录，买卖信息已存在</w:t>
      </w:r>
    </w:p>
    <w:p w14:paraId="6AC4A291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后置条件：</w:t>
      </w:r>
      <w:r w:rsidRPr="000F1C69">
        <w:rPr>
          <w:rFonts w:ascii="微软雅黑" w:eastAsia="微软雅黑" w:hAnsi="微软雅黑" w:hint="eastAsia"/>
          <w:sz w:val="21"/>
          <w:szCs w:val="28"/>
        </w:rPr>
        <w:t>买卖信息进入被撤销状态</w:t>
      </w:r>
    </w:p>
    <w:p w14:paraId="149D811A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>基本流：</w:t>
      </w:r>
    </w:p>
    <w:p w14:paraId="796E6FA0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管理员进入查询买卖信息界面</w:t>
      </w:r>
    </w:p>
    <w:p w14:paraId="1CBD3B46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管理员点击删除按钮</w:t>
      </w:r>
    </w:p>
    <w:p w14:paraId="2297A082" w14:textId="77777777" w:rsidR="000F1C69" w:rsidRPr="000F1C69" w:rsidRDefault="000F1C69" w:rsidP="000F1C69">
      <w:pPr>
        <w:pStyle w:val="af4"/>
        <w:numPr>
          <w:ilvl w:val="0"/>
          <w:numId w:val="32"/>
        </w:numPr>
        <w:ind w:leftChars="343" w:left="1046" w:firstLineChars="0"/>
        <w:rPr>
          <w:rFonts w:ascii="微软雅黑" w:eastAsia="微软雅黑" w:hAnsi="微软雅黑"/>
          <w:sz w:val="22"/>
          <w:szCs w:val="28"/>
        </w:rPr>
      </w:pPr>
      <w:r w:rsidRPr="000F1C69">
        <w:rPr>
          <w:rFonts w:ascii="微软雅黑" w:eastAsia="微软雅黑" w:hAnsi="微软雅黑" w:hint="eastAsia"/>
          <w:sz w:val="22"/>
          <w:szCs w:val="28"/>
        </w:rPr>
        <w:t>系统对所有相关人员发出推送</w:t>
      </w:r>
    </w:p>
    <w:p w14:paraId="2DF557EB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b/>
          <w:sz w:val="21"/>
          <w:szCs w:val="28"/>
        </w:rPr>
      </w:pPr>
      <w:r w:rsidRPr="000F1C69">
        <w:rPr>
          <w:rFonts w:ascii="微软雅黑" w:eastAsia="微软雅黑" w:hAnsi="微软雅黑" w:hint="eastAsia"/>
          <w:b/>
          <w:sz w:val="21"/>
          <w:szCs w:val="28"/>
        </w:rPr>
        <w:t xml:space="preserve">备选流: </w:t>
      </w:r>
    </w:p>
    <w:p w14:paraId="383AB128" w14:textId="77777777" w:rsidR="000F1C69" w:rsidRPr="000F1C69" w:rsidRDefault="000F1C69" w:rsidP="000F1C69">
      <w:pPr>
        <w:ind w:leftChars="343" w:left="686"/>
        <w:rPr>
          <w:rFonts w:ascii="微软雅黑" w:eastAsia="微软雅黑" w:hAnsi="微软雅黑"/>
          <w:sz w:val="21"/>
          <w:szCs w:val="28"/>
        </w:rPr>
      </w:pPr>
      <w:r w:rsidRPr="000F1C69">
        <w:rPr>
          <w:rFonts w:ascii="微软雅黑" w:eastAsia="微软雅黑" w:hAnsi="微软雅黑" w:hint="eastAsia"/>
          <w:sz w:val="21"/>
          <w:szCs w:val="28"/>
        </w:rPr>
        <w:t xml:space="preserve">2.1 </w:t>
      </w:r>
      <w:r w:rsidRPr="000F1C69">
        <w:rPr>
          <w:rFonts w:ascii="微软雅黑" w:eastAsia="微软雅黑" w:hAnsi="微软雅黑"/>
          <w:sz w:val="21"/>
          <w:szCs w:val="28"/>
        </w:rPr>
        <w:tab/>
      </w:r>
      <w:r w:rsidRPr="000F1C69">
        <w:rPr>
          <w:rFonts w:ascii="微软雅黑" w:eastAsia="微软雅黑" w:hAnsi="微软雅黑" w:hint="eastAsia"/>
          <w:sz w:val="21"/>
          <w:szCs w:val="28"/>
        </w:rPr>
        <w:t>删除请求失败-&gt;系统提示“删除未成功”，返回1</w:t>
      </w:r>
    </w:p>
    <w:p w14:paraId="7A787EE0" w14:textId="6ECB2938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67" w:name="_Toc11312803"/>
      <w:r w:rsidRPr="000F1C69">
        <w:rPr>
          <w:rFonts w:ascii="微软雅黑" w:eastAsia="微软雅黑" w:hAnsi="微软雅黑"/>
          <w:sz w:val="24"/>
        </w:rPr>
        <w:t>易用性</w:t>
      </w:r>
      <w:bookmarkEnd w:id="31"/>
      <w:bookmarkEnd w:id="32"/>
      <w:bookmarkEnd w:id="67"/>
    </w:p>
    <w:p w14:paraId="03515E6F" w14:textId="4346658B" w:rsidR="002C61AE" w:rsidRPr="000F1C69" w:rsidRDefault="0013076C" w:rsidP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普通用户和高级用户高效地执行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发布信息</w:t>
      </w:r>
      <w:r w:rsidRPr="000F1C69">
        <w:rPr>
          <w:rFonts w:ascii="微软雅黑" w:eastAsia="微软雅黑" w:hAnsi="微软雅黑"/>
          <w:sz w:val="22"/>
          <w:szCs w:val="24"/>
        </w:rPr>
        <w:t>操作所需的培训时间不超过10分钟</w:t>
      </w:r>
      <w:r w:rsidR="002740E5"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5522A690" w14:textId="730F3B56" w:rsidR="002C61AE" w:rsidRPr="000F1C69" w:rsidRDefault="0013076C" w:rsidP="00D277B4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用户界面的风格具有高度的一致性</w:t>
      </w:r>
    </w:p>
    <w:p w14:paraId="2D5CC06D" w14:textId="2DC0F45C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68" w:name="_Toc498836235"/>
      <w:bookmarkStart w:id="69" w:name="_Toc356851191"/>
      <w:bookmarkStart w:id="70" w:name="_Toc11312804"/>
      <w:r w:rsidRPr="000F1C69">
        <w:rPr>
          <w:rFonts w:ascii="微软雅黑" w:eastAsia="微软雅黑" w:hAnsi="微软雅黑"/>
          <w:sz w:val="24"/>
        </w:rPr>
        <w:t>可靠性</w:t>
      </w:r>
      <w:bookmarkEnd w:id="68"/>
      <w:bookmarkEnd w:id="69"/>
      <w:bookmarkEnd w:id="70"/>
    </w:p>
    <w:p w14:paraId="1C53A644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平均故障间隔时间（MTBF）为</w:t>
      </w:r>
      <w:r w:rsidRPr="000F1C69">
        <w:rPr>
          <w:rFonts w:ascii="微软雅黑" w:eastAsia="微软雅黑" w:hAnsi="微软雅黑" w:hint="eastAsia"/>
          <w:sz w:val="22"/>
          <w:szCs w:val="24"/>
        </w:rPr>
        <w:t>7天</w:t>
      </w:r>
    </w:p>
    <w:p w14:paraId="32ED8F92" w14:textId="7EB25BA9" w:rsidR="002C61AE" w:rsidRPr="000F1C69" w:rsidRDefault="0013076C" w:rsidP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平均修复时间（MTTR）为</w:t>
      </w:r>
      <w:r w:rsidRPr="000F1C69">
        <w:rPr>
          <w:rFonts w:ascii="微软雅黑" w:eastAsia="微软雅黑" w:hAnsi="微软雅黑" w:hint="eastAsia"/>
          <w:sz w:val="22"/>
          <w:szCs w:val="24"/>
        </w:rPr>
        <w:t>2</w:t>
      </w:r>
      <w:r w:rsidRPr="000F1C69">
        <w:rPr>
          <w:rFonts w:ascii="微软雅黑" w:eastAsia="微软雅黑" w:hAnsi="微软雅黑"/>
          <w:sz w:val="22"/>
          <w:szCs w:val="24"/>
        </w:rPr>
        <w:t>4</w:t>
      </w:r>
      <w:r w:rsidRPr="000F1C69">
        <w:rPr>
          <w:rFonts w:ascii="微软雅黑" w:eastAsia="微软雅黑" w:hAnsi="微软雅黑" w:hint="eastAsia"/>
          <w:sz w:val="22"/>
          <w:szCs w:val="24"/>
        </w:rPr>
        <w:t>小时</w:t>
      </w:r>
    </w:p>
    <w:p w14:paraId="5EA9AEC7" w14:textId="3E32C738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一年中</w:t>
      </w:r>
      <w:r w:rsidR="002740E5"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Pr="000F1C69">
        <w:rPr>
          <w:rFonts w:ascii="微软雅黑" w:eastAsia="微软雅黑" w:hAnsi="微软雅黑"/>
          <w:sz w:val="22"/>
          <w:szCs w:val="24"/>
        </w:rPr>
        <w:t>APP正常运行时间至少达到98%</w:t>
      </w:r>
    </w:p>
    <w:p w14:paraId="2EA2E0DC" w14:textId="77777777" w:rsidR="002C61AE" w:rsidRPr="000F1C69" w:rsidRDefault="0013076C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手机客户端的崩溃率不超过3%</w:t>
      </w:r>
    </w:p>
    <w:p w14:paraId="41FAE2D1" w14:textId="1FF2D475" w:rsidR="005805BC" w:rsidRPr="000F1C69" w:rsidRDefault="0013076C" w:rsidP="00C768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 xml:space="preserve">每千行代码的错误数目为 </w:t>
      </w:r>
      <w:r w:rsidRPr="000F1C69">
        <w:rPr>
          <w:rFonts w:ascii="微软雅黑" w:eastAsia="微软雅黑" w:hAnsi="微软雅黑"/>
          <w:sz w:val="22"/>
          <w:szCs w:val="24"/>
        </w:rPr>
        <w:t>4</w:t>
      </w:r>
      <w:r w:rsidRPr="000F1C69">
        <w:rPr>
          <w:rFonts w:ascii="微软雅黑" w:eastAsia="微软雅黑" w:hAnsi="微软雅黑" w:hint="eastAsia"/>
          <w:sz w:val="22"/>
          <w:szCs w:val="24"/>
        </w:rPr>
        <w:t>bug</w:t>
      </w:r>
      <w:r w:rsidRPr="000F1C69">
        <w:rPr>
          <w:rFonts w:ascii="微软雅黑" w:eastAsia="微软雅黑" w:hAnsi="微软雅黑"/>
          <w:sz w:val="22"/>
          <w:szCs w:val="24"/>
        </w:rPr>
        <w:t>/KLOC</w:t>
      </w:r>
    </w:p>
    <w:p w14:paraId="2E89D513" w14:textId="7702B957" w:rsidR="002C61AE" w:rsidRPr="000F1C69" w:rsidRDefault="0013076C" w:rsidP="006B4BE7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1" w:name="_Toc498836237"/>
      <w:bookmarkStart w:id="72" w:name="_Toc356851193"/>
      <w:bookmarkStart w:id="73" w:name="_Toc11312805"/>
      <w:r w:rsidRPr="000F1C69">
        <w:rPr>
          <w:rFonts w:ascii="微软雅黑" w:eastAsia="微软雅黑" w:hAnsi="微软雅黑"/>
          <w:sz w:val="24"/>
        </w:rPr>
        <w:t>性能</w:t>
      </w:r>
      <w:bookmarkEnd w:id="71"/>
      <w:bookmarkEnd w:id="72"/>
      <w:bookmarkEnd w:id="73"/>
    </w:p>
    <w:p w14:paraId="78BFFAF0" w14:textId="6397EF74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APP对事务的平均响应时间为1s，最长响应时间为4s</w:t>
      </w:r>
    </w:p>
    <w:p w14:paraId="780ABC80" w14:textId="165B47EF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13076C" w:rsidRPr="000F1C69">
        <w:rPr>
          <w:rFonts w:ascii="微软雅黑" w:eastAsia="微软雅黑" w:hAnsi="微软雅黑"/>
          <w:sz w:val="22"/>
          <w:szCs w:val="24"/>
        </w:rPr>
        <w:t>APP每秒</w:t>
      </w:r>
      <w:r w:rsidR="0013076C" w:rsidRPr="000F1C69">
        <w:rPr>
          <w:rFonts w:ascii="微软雅黑" w:eastAsia="微软雅黑" w:hAnsi="微软雅黑" w:hint="eastAsia"/>
          <w:sz w:val="22"/>
          <w:szCs w:val="24"/>
        </w:rPr>
        <w:t>响应1</w:t>
      </w:r>
      <w:r w:rsidR="0013076C" w:rsidRPr="000F1C69">
        <w:rPr>
          <w:rFonts w:ascii="微软雅黑" w:eastAsia="微软雅黑" w:hAnsi="微软雅黑"/>
          <w:sz w:val="22"/>
          <w:szCs w:val="24"/>
        </w:rPr>
        <w:t>00</w:t>
      </w:r>
      <w:r w:rsidR="00594E79">
        <w:rPr>
          <w:rFonts w:ascii="微软雅黑" w:eastAsia="微软雅黑" w:hAnsi="微软雅黑"/>
          <w:sz w:val="22"/>
          <w:szCs w:val="24"/>
        </w:rPr>
        <w:t>0</w:t>
      </w:r>
      <w:r w:rsidR="0013076C" w:rsidRPr="000F1C69">
        <w:rPr>
          <w:rFonts w:ascii="微软雅黑" w:eastAsia="微软雅黑" w:hAnsi="微软雅黑" w:hint="eastAsia"/>
          <w:sz w:val="22"/>
          <w:szCs w:val="24"/>
        </w:rPr>
        <w:t>个用户请求</w:t>
      </w:r>
    </w:p>
    <w:p w14:paraId="2B4B3B25" w14:textId="46E35F56" w:rsidR="002C61AE" w:rsidRPr="000F1C69" w:rsidRDefault="002740E5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交大</w:t>
      </w:r>
      <w:r w:rsidR="00EA6FCA" w:rsidRPr="000F1C69">
        <w:rPr>
          <w:rFonts w:ascii="微软雅黑" w:eastAsia="微软雅黑" w:hAnsi="微软雅黑" w:hint="eastAsia"/>
          <w:sz w:val="22"/>
          <w:szCs w:val="24"/>
        </w:rPr>
        <w:t>交交</w:t>
      </w:r>
      <w:r w:rsidR="00C75A7F" w:rsidRPr="000F1C69">
        <w:rPr>
          <w:rFonts w:ascii="微软雅黑" w:eastAsia="微软雅黑" w:hAnsi="微软雅黑" w:hint="eastAsia"/>
          <w:sz w:val="22"/>
          <w:szCs w:val="24"/>
        </w:rPr>
        <w:t>A</w:t>
      </w:r>
      <w:r w:rsidR="00C75A7F" w:rsidRPr="000F1C69">
        <w:rPr>
          <w:rFonts w:ascii="微软雅黑" w:eastAsia="微软雅黑" w:hAnsi="微软雅黑"/>
          <w:sz w:val="22"/>
          <w:szCs w:val="24"/>
        </w:rPr>
        <w:t>PP</w:t>
      </w:r>
      <w:r w:rsidR="00313944" w:rsidRPr="000F1C69">
        <w:rPr>
          <w:rFonts w:ascii="微软雅黑" w:eastAsia="微软雅黑" w:hAnsi="微软雅黑" w:hint="eastAsia"/>
          <w:sz w:val="22"/>
          <w:szCs w:val="24"/>
        </w:rPr>
        <w:t>最大</w:t>
      </w:r>
      <w:r w:rsidR="00C75A7F" w:rsidRPr="000F1C69">
        <w:rPr>
          <w:rFonts w:ascii="微软雅黑" w:eastAsia="微软雅黑" w:hAnsi="微软雅黑" w:hint="eastAsia"/>
          <w:sz w:val="22"/>
          <w:szCs w:val="24"/>
        </w:rPr>
        <w:t>并发用户数</w:t>
      </w:r>
      <w:r w:rsidR="00313944" w:rsidRPr="000F1C69">
        <w:rPr>
          <w:rFonts w:ascii="微软雅黑" w:eastAsia="微软雅黑" w:hAnsi="微软雅黑" w:hint="eastAsia"/>
          <w:sz w:val="22"/>
          <w:szCs w:val="24"/>
        </w:rPr>
        <w:t>为1</w:t>
      </w:r>
      <w:r w:rsidR="00313944" w:rsidRPr="000F1C69">
        <w:rPr>
          <w:rFonts w:ascii="微软雅黑" w:eastAsia="微软雅黑" w:hAnsi="微软雅黑"/>
          <w:sz w:val="22"/>
          <w:szCs w:val="24"/>
        </w:rPr>
        <w:t>00</w:t>
      </w:r>
      <w:r w:rsidR="00594E79">
        <w:rPr>
          <w:rFonts w:ascii="微软雅黑" w:eastAsia="微软雅黑" w:hAnsi="微软雅黑"/>
          <w:sz w:val="22"/>
          <w:szCs w:val="24"/>
        </w:rPr>
        <w:t>0</w:t>
      </w:r>
    </w:p>
    <w:p w14:paraId="4E7FA97D" w14:textId="3834A8AC" w:rsidR="00A355CB" w:rsidRPr="000F1C69" w:rsidRDefault="00A355CB" w:rsidP="00A355CB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4" w:name="_Toc11312806"/>
      <w:bookmarkStart w:id="75" w:name="_Hlk10253357"/>
      <w:r w:rsidRPr="000F1C69">
        <w:rPr>
          <w:rFonts w:ascii="微软雅黑" w:eastAsia="微软雅黑" w:hAnsi="微软雅黑" w:hint="eastAsia"/>
          <w:sz w:val="24"/>
        </w:rPr>
        <w:t>可支持性</w:t>
      </w:r>
      <w:bookmarkEnd w:id="74"/>
    </w:p>
    <w:p w14:paraId="129611B4" w14:textId="77777777" w:rsidR="00A355CB" w:rsidRPr="000F1C69" w:rsidRDefault="00A355CB" w:rsidP="003C1752">
      <w:pPr>
        <w:pStyle w:val="3"/>
        <w:numPr>
          <w:ilvl w:val="2"/>
          <w:numId w:val="3"/>
        </w:numPr>
        <w:spacing w:line="360" w:lineRule="auto"/>
        <w:rPr>
          <w:rFonts w:ascii="微软雅黑" w:eastAsia="微软雅黑" w:hAnsi="微软雅黑"/>
          <w:b/>
          <w:sz w:val="22"/>
        </w:rPr>
      </w:pPr>
      <w:bookmarkStart w:id="76" w:name="_Toc11312807"/>
      <w:r w:rsidRPr="000F1C69">
        <w:rPr>
          <w:rFonts w:ascii="微软雅黑" w:eastAsia="微软雅黑" w:hAnsi="微软雅黑"/>
          <w:b/>
          <w:sz w:val="24"/>
        </w:rPr>
        <w:t>&lt;Golang</w:t>
      </w:r>
      <w:r w:rsidRPr="000F1C69">
        <w:rPr>
          <w:rFonts w:ascii="微软雅黑" w:eastAsia="微软雅黑" w:hAnsi="微软雅黑" w:hint="eastAsia"/>
          <w:b/>
          <w:sz w:val="24"/>
        </w:rPr>
        <w:t>编码规范</w:t>
      </w:r>
      <w:r w:rsidRPr="000F1C69">
        <w:rPr>
          <w:rFonts w:ascii="微软雅黑" w:eastAsia="微软雅黑" w:hAnsi="微软雅黑"/>
          <w:b/>
          <w:sz w:val="24"/>
        </w:rPr>
        <w:t>&gt;</w:t>
      </w:r>
      <w:bookmarkEnd w:id="76"/>
    </w:p>
    <w:p w14:paraId="2231F272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3.5.1.1.</w:t>
      </w:r>
      <w:r w:rsidRPr="000F1C69">
        <w:rPr>
          <w:rFonts w:ascii="微软雅黑" w:eastAsia="微软雅黑" w:hAnsi="微软雅黑" w:hint="eastAsia"/>
          <w:b/>
          <w:sz w:val="22"/>
        </w:rPr>
        <w:t>命名</w:t>
      </w:r>
    </w:p>
    <w:p w14:paraId="712EC0E6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</w:t>
      </w:r>
    </w:p>
    <w:p w14:paraId="29AB2E51" w14:textId="77777777" w:rsidR="00A355CB" w:rsidRPr="000F1C69" w:rsidRDefault="00A355CB" w:rsidP="00A355CB">
      <w:pPr>
        <w:pStyle w:val="a5"/>
        <w:spacing w:line="360" w:lineRule="auto"/>
        <w:ind w:left="0" w:firstLineChars="190" w:firstLine="418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保持</w:t>
      </w:r>
      <w:r w:rsidRPr="000F1C69">
        <w:rPr>
          <w:rFonts w:ascii="微软雅黑" w:eastAsia="微软雅黑" w:hAnsi="微软雅黑"/>
          <w:sz w:val="22"/>
          <w:szCs w:val="24"/>
        </w:rPr>
        <w:t>package</w:t>
      </w:r>
      <w:r w:rsidRPr="000F1C69">
        <w:rPr>
          <w:rFonts w:ascii="微软雅黑" w:eastAsia="微软雅黑" w:hAnsi="微软雅黑" w:hint="eastAsia"/>
          <w:sz w:val="22"/>
          <w:szCs w:val="24"/>
        </w:rPr>
        <w:t>的名字和目录保持一致，尽量采取有意义的包名，简短，有意义，尽量和标准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库不要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冲突。包名应该为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小写</w:t>
      </w:r>
      <w:r w:rsidRPr="000F1C69">
        <w:rPr>
          <w:rFonts w:ascii="微软雅黑" w:eastAsia="微软雅黑" w:hAnsi="微软雅黑" w:hint="eastAsia"/>
          <w:sz w:val="22"/>
          <w:szCs w:val="24"/>
        </w:rPr>
        <w:t>单词，不要使用下划线或者混合大小写。</w:t>
      </w:r>
    </w:p>
    <w:p w14:paraId="271CAF85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文件</w:t>
      </w:r>
    </w:p>
    <w:p w14:paraId="12864FD8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尽量采取有意义的文件名，简短，有意义，应该为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小写</w:t>
      </w:r>
      <w:r w:rsidRPr="000F1C69">
        <w:rPr>
          <w:rFonts w:ascii="微软雅黑" w:eastAsia="微软雅黑" w:hAnsi="微软雅黑" w:hint="eastAsia"/>
          <w:sz w:val="22"/>
          <w:szCs w:val="24"/>
        </w:rPr>
        <w:t>单词，使用</w:t>
      </w:r>
      <w:r w:rsidRPr="000F1C69">
        <w:rPr>
          <w:rFonts w:ascii="微软雅黑" w:eastAsia="微软雅黑" w:hAnsi="微软雅黑" w:hint="eastAsia"/>
          <w:b/>
          <w:bCs/>
          <w:sz w:val="22"/>
          <w:szCs w:val="24"/>
        </w:rPr>
        <w:t>下划线</w:t>
      </w:r>
      <w:r w:rsidRPr="000F1C69">
        <w:rPr>
          <w:rFonts w:ascii="微软雅黑" w:eastAsia="微软雅黑" w:hAnsi="微软雅黑" w:hint="eastAsia"/>
          <w:sz w:val="22"/>
          <w:szCs w:val="24"/>
        </w:rPr>
        <w:t>分隔各个单词。</w:t>
      </w:r>
    </w:p>
    <w:p w14:paraId="45B1D2BB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结构体</w:t>
      </w:r>
    </w:p>
    <w:p w14:paraId="51EE31CA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采用驼峰命名法，首字母根据访问控制大写或者小写</w:t>
      </w:r>
    </w:p>
    <w:p w14:paraId="39F8F4C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声明和初始化格式采用多行</w:t>
      </w:r>
    </w:p>
    <w:p w14:paraId="1ED2C9A3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接口</w:t>
      </w:r>
    </w:p>
    <w:p w14:paraId="178E422B" w14:textId="77777777" w:rsidR="00A355CB" w:rsidRPr="000F1C69" w:rsidRDefault="00A355CB" w:rsidP="00A355CB">
      <w:pPr>
        <w:pStyle w:val="a5"/>
        <w:spacing w:line="360" w:lineRule="auto"/>
        <w:ind w:left="40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声明和初始化格式采用多行</w:t>
      </w:r>
    </w:p>
    <w:p w14:paraId="478D17D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单个函数的结构名以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“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er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”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作为后缀，例如</w:t>
      </w:r>
      <w:r w:rsidRPr="000F1C69">
        <w:rPr>
          <w:rFonts w:ascii="微软雅黑" w:eastAsia="微软雅黑" w:hAnsi="微软雅黑"/>
          <w:sz w:val="22"/>
          <w:szCs w:val="24"/>
        </w:rPr>
        <w:t xml:space="preserve"> Reader , Writer </w:t>
      </w:r>
      <w:r w:rsidRPr="000F1C69">
        <w:rPr>
          <w:rFonts w:ascii="微软雅黑" w:eastAsia="微软雅黑" w:hAnsi="微软雅黑" w:hint="eastAsia"/>
          <w:sz w:val="22"/>
          <w:szCs w:val="24"/>
        </w:rPr>
        <w:t>。</w:t>
      </w:r>
    </w:p>
    <w:p w14:paraId="0AD8004D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常量</w:t>
      </w:r>
    </w:p>
    <w:p w14:paraId="1B904D1C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z w:val="22"/>
        </w:rPr>
        <w:t>常量均需使用全部大写字母组成，并使用下划线分词，如果是枚举类型的常量，需要先创建相应类型</w:t>
      </w:r>
    </w:p>
    <w:p w14:paraId="09EAFB6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类</w:t>
      </w:r>
    </w:p>
    <w:p w14:paraId="16BC2651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和结构体类似，变量名称一般遵循驼峰法，首字母根据访问控制原则大写或者小写，但遇到特有名词时，需要遵循以下规则：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4B16C139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如果变量为私有，且特有名词为首个单词，则使用小写，如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apiClient</w:t>
      </w:r>
      <w:proofErr w:type="spellEnd"/>
    </w:p>
    <w:p w14:paraId="42FF92B4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其它情况都应当使用该名词原有的写法，如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APIClient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repoID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UserID</w:t>
      </w:r>
      <w:proofErr w:type="spellEnd"/>
    </w:p>
    <w:p w14:paraId="61ABEBEA" w14:textId="77777777" w:rsidR="00A355CB" w:rsidRPr="000F1C69" w:rsidRDefault="00A355CB" w:rsidP="00A355CB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错误示例：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  <w:r w:rsidRPr="000F1C69">
        <w:rPr>
          <w:rFonts w:ascii="微软雅黑" w:eastAsia="微软雅黑" w:hAnsi="微软雅黑" w:hint="eastAsia"/>
          <w:sz w:val="22"/>
          <w:szCs w:val="24"/>
        </w:rPr>
        <w:t>，应该写成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或者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URLArray</w:t>
      </w:r>
      <w:proofErr w:type="spellEnd"/>
    </w:p>
    <w:p w14:paraId="0C07E1C6" w14:textId="479BE791" w:rsidR="00A355CB" w:rsidRPr="000F1C69" w:rsidRDefault="00A355CB" w:rsidP="00EA6FCA">
      <w:pPr>
        <w:pStyle w:val="a5"/>
        <w:spacing w:line="360" w:lineRule="auto"/>
        <w:ind w:left="0" w:firstLine="418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若变量类型为</w:t>
      </w:r>
      <w:r w:rsidRPr="000F1C69">
        <w:rPr>
          <w:rFonts w:ascii="微软雅黑" w:eastAsia="微软雅黑" w:hAnsi="微软雅黑"/>
          <w:sz w:val="22"/>
          <w:szCs w:val="24"/>
        </w:rPr>
        <w:t xml:space="preserve"> bool </w:t>
      </w:r>
      <w:r w:rsidRPr="000F1C69">
        <w:rPr>
          <w:rFonts w:ascii="微软雅黑" w:eastAsia="微软雅黑" w:hAnsi="微软雅黑" w:hint="eastAsia"/>
          <w:sz w:val="22"/>
          <w:szCs w:val="24"/>
        </w:rPr>
        <w:t>类型，则名称应以</w:t>
      </w:r>
      <w:r w:rsidRPr="000F1C69">
        <w:rPr>
          <w:rFonts w:ascii="微软雅黑" w:eastAsia="微软雅黑" w:hAnsi="微软雅黑"/>
          <w:sz w:val="22"/>
          <w:szCs w:val="24"/>
        </w:rPr>
        <w:t xml:space="preserve"> Has, Is, Can </w:t>
      </w:r>
      <w:r w:rsidRPr="000F1C69">
        <w:rPr>
          <w:rFonts w:ascii="微软雅黑" w:eastAsia="微软雅黑" w:hAnsi="微软雅黑" w:hint="eastAsia"/>
          <w:sz w:val="22"/>
          <w:szCs w:val="24"/>
        </w:rPr>
        <w:t>或</w:t>
      </w:r>
      <w:r w:rsidRPr="000F1C69">
        <w:rPr>
          <w:rFonts w:ascii="微软雅黑" w:eastAsia="微软雅黑" w:hAnsi="微软雅黑"/>
          <w:sz w:val="22"/>
          <w:szCs w:val="24"/>
        </w:rPr>
        <w:t xml:space="preserve"> Allow </w:t>
      </w:r>
      <w:r w:rsidRPr="000F1C69">
        <w:rPr>
          <w:rFonts w:ascii="微软雅黑" w:eastAsia="微软雅黑" w:hAnsi="微软雅黑" w:hint="eastAsia"/>
          <w:sz w:val="22"/>
          <w:szCs w:val="24"/>
        </w:rPr>
        <w:t>开头</w:t>
      </w:r>
    </w:p>
    <w:p w14:paraId="256D0D7F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3.5.1.3.</w:t>
      </w:r>
      <w:r w:rsidRPr="000F1C69">
        <w:rPr>
          <w:rFonts w:ascii="微软雅黑" w:eastAsia="微软雅黑" w:hAnsi="微软雅黑" w:hint="eastAsia"/>
          <w:b/>
          <w:sz w:val="22"/>
        </w:rPr>
        <w:t>注释（重要）</w:t>
      </w:r>
    </w:p>
    <w:p w14:paraId="63AB8D30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包注释</w:t>
      </w:r>
    </w:p>
    <w:p w14:paraId="4754524A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每个包都应该有一个包注释，一个位于</w:t>
      </w:r>
      <w:r w:rsidRPr="000F1C69">
        <w:rPr>
          <w:rFonts w:ascii="微软雅黑" w:eastAsia="微软雅黑" w:hAnsi="微软雅黑"/>
          <w:sz w:val="22"/>
          <w:szCs w:val="24"/>
        </w:rPr>
        <w:t>package</w:t>
      </w:r>
      <w:r w:rsidRPr="000F1C69">
        <w:rPr>
          <w:rFonts w:ascii="微软雅黑" w:eastAsia="微软雅黑" w:hAnsi="微软雅黑" w:hint="eastAsia"/>
          <w:sz w:val="22"/>
          <w:szCs w:val="24"/>
        </w:rPr>
        <w:t>子句之前的块注释或行注释。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包如果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有多个</w:t>
      </w:r>
      <w:r w:rsidRPr="000F1C69">
        <w:rPr>
          <w:rFonts w:ascii="微软雅黑" w:eastAsia="微软雅黑" w:hAnsi="微软雅黑"/>
          <w:sz w:val="22"/>
          <w:szCs w:val="24"/>
        </w:rPr>
        <w:t>go</w:t>
      </w:r>
      <w:r w:rsidRPr="000F1C69">
        <w:rPr>
          <w:rFonts w:ascii="微软雅黑" w:eastAsia="微软雅黑" w:hAnsi="微软雅黑" w:hint="eastAsia"/>
          <w:sz w:val="22"/>
          <w:szCs w:val="24"/>
        </w:rPr>
        <w:t>文件，只需要出现在一个</w:t>
      </w:r>
      <w:r w:rsidRPr="000F1C69">
        <w:rPr>
          <w:rFonts w:ascii="微软雅黑" w:eastAsia="微软雅黑" w:hAnsi="微软雅黑"/>
          <w:sz w:val="22"/>
          <w:szCs w:val="24"/>
        </w:rPr>
        <w:t>go</w:t>
      </w:r>
      <w:r w:rsidRPr="000F1C69">
        <w:rPr>
          <w:rFonts w:ascii="微软雅黑" w:eastAsia="微软雅黑" w:hAnsi="微软雅黑" w:hint="eastAsia"/>
          <w:sz w:val="22"/>
          <w:szCs w:val="24"/>
        </w:rPr>
        <w:t>文件中（一般是和包同名的文件）即可。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包注释应该包含下面基本信息</w:t>
      </w:r>
      <w:r w:rsidRPr="000F1C69">
        <w:rPr>
          <w:rFonts w:ascii="微软雅黑" w:eastAsia="微软雅黑" w:hAnsi="微软雅黑"/>
          <w:sz w:val="22"/>
          <w:szCs w:val="24"/>
        </w:rPr>
        <w:t>(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请严格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按照这个顺序，简介，创建人，创建时间）：</w:t>
      </w:r>
    </w:p>
    <w:p w14:paraId="08E5B149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包的基本简介（包名，简介）</w:t>
      </w:r>
    </w:p>
    <w:p w14:paraId="6ECEED2C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创建者，格式：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创建人：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rtx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名</w:t>
      </w:r>
    </w:p>
    <w:p w14:paraId="136D9EE8" w14:textId="77777777" w:rsidR="00A355CB" w:rsidRPr="000F1C69" w:rsidRDefault="00A355CB" w:rsidP="00A355CB">
      <w:pPr>
        <w:pStyle w:val="a5"/>
        <w:spacing w:line="360" w:lineRule="auto"/>
        <w:ind w:left="8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创建时间，格式：创建时间：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yyyyMMdd</w:t>
      </w:r>
      <w:proofErr w:type="spellEnd"/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</w:p>
    <w:p w14:paraId="6F75EFBD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color w:val="4F4F4F"/>
          <w:sz w:val="21"/>
          <w:szCs w:val="21"/>
          <w:shd w:val="clear" w:color="auto" w:fill="F6F8FA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 xml:space="preserve">// </w:t>
      </w:r>
      <w:proofErr w:type="spellStart"/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util</w:t>
      </w:r>
      <w:proofErr w:type="spellEnd"/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 xml:space="preserve"> 包， 该包包含了项目共用的一些常量，封装了项目中一些共用函数。</w:t>
      </w:r>
    </w:p>
    <w:p w14:paraId="1A7B0E1D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i/>
          <w:iCs/>
          <w:sz w:val="21"/>
          <w:szCs w:val="21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// 创建人： xxx</w:t>
      </w:r>
    </w:p>
    <w:p w14:paraId="7DD92A1A" w14:textId="77777777" w:rsidR="00A355CB" w:rsidRPr="000F1C69" w:rsidRDefault="00A355CB" w:rsidP="00A355CB">
      <w:pPr>
        <w:widowControl/>
        <w:rPr>
          <w:rFonts w:ascii="微软雅黑" w:eastAsia="微软雅黑" w:hAnsi="微软雅黑" w:cs="宋体"/>
          <w:color w:val="4F4F4F"/>
          <w:sz w:val="21"/>
          <w:szCs w:val="21"/>
          <w:shd w:val="clear" w:color="auto" w:fill="F6F8FA"/>
        </w:rPr>
      </w:pPr>
      <w:r w:rsidRPr="000F1C69">
        <w:rPr>
          <w:rFonts w:ascii="微软雅黑" w:eastAsia="微软雅黑" w:hAnsi="微软雅黑" w:cs="宋体" w:hint="eastAsia"/>
          <w:i/>
          <w:iCs/>
          <w:sz w:val="21"/>
          <w:szCs w:val="21"/>
        </w:rPr>
        <w:t>// 创建时间： 20190601</w:t>
      </w:r>
      <w:r w:rsidRPr="000F1C69">
        <w:rPr>
          <w:rFonts w:ascii="微软雅黑" w:eastAsia="微软雅黑" w:hAnsi="微软雅黑" w:hint="eastAsia"/>
          <w:sz w:val="22"/>
          <w:szCs w:val="24"/>
        </w:rPr>
        <w:t>函数注释</w:t>
      </w:r>
    </w:p>
    <w:p w14:paraId="0F3110C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/>
          <w:sz w:val="22"/>
          <w:szCs w:val="24"/>
        </w:rPr>
        <w:t> </w:t>
      </w:r>
      <w:r w:rsidRPr="000F1C69">
        <w:rPr>
          <w:rFonts w:ascii="微软雅黑" w:eastAsia="微软雅黑" w:hAnsi="微软雅黑" w:hint="eastAsia"/>
          <w:sz w:val="22"/>
          <w:szCs w:val="24"/>
        </w:rPr>
        <w:t>结构（接口）注释</w:t>
      </w:r>
    </w:p>
    <w:p w14:paraId="685E2492" w14:textId="77777777" w:rsidR="00A355CB" w:rsidRPr="000F1C69" w:rsidRDefault="00A355CB" w:rsidP="00A355CB">
      <w:pPr>
        <w:pStyle w:val="a5"/>
        <w:spacing w:line="360" w:lineRule="auto"/>
        <w:ind w:left="0" w:firstLineChars="200" w:firstLine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每个自定义的结构体或者接口都应该有注释说明，该注释对结构进行简要介绍，放在结构体定义的前一行，格式为：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结构体名，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结构体说明。同时结构体内的每个成员变量都要有说明，该说明放在成员变量的后面（注意对齐）写在每个函数的头顶</w:t>
      </w:r>
    </w:p>
    <w:p w14:paraId="7EADD34C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函数（方法）注释</w:t>
      </w:r>
    </w:p>
    <w:p w14:paraId="6D8FF7C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</w:rPr>
      </w:pPr>
      <w:r w:rsidRPr="000F1C69">
        <w:rPr>
          <w:rFonts w:ascii="微软雅黑" w:eastAsia="微软雅黑" w:hAnsi="微软雅黑" w:hint="eastAsia"/>
          <w:sz w:val="22"/>
        </w:rPr>
        <w:t>每个函数，或者方法（结构体或者接口下的函数称为方法）都应该有注释说明，函数的注释应该包括三个方面（严格按照此顺序撰写）：</w:t>
      </w:r>
    </w:p>
    <w:p w14:paraId="47218028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简要说明，格式说明：以函数名开头，“，”分隔说明部分</w:t>
      </w:r>
    </w:p>
    <w:p w14:paraId="6B3E69E7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参数列表：每行一个参数，参数名开头，“，”分隔说明部分</w:t>
      </w:r>
    </w:p>
    <w:p w14:paraId="5471A7EC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返回值：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r w:rsidRPr="000F1C69">
        <w:rPr>
          <w:rFonts w:ascii="微软雅黑" w:eastAsia="微软雅黑" w:hAnsi="微软雅黑" w:hint="eastAsia"/>
          <w:sz w:val="22"/>
          <w:szCs w:val="24"/>
        </w:rPr>
        <w:t>每行一个返回值</w:t>
      </w:r>
    </w:p>
    <w:p w14:paraId="2743DCE1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代码逻辑注释</w:t>
      </w:r>
    </w:p>
    <w:p w14:paraId="717D7CE6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对于一些关键位置的代码逻辑，或者局部较为复杂的逻辑，需要有相应的逻辑说明，方便其他开发者阅读该段代码</w:t>
      </w:r>
    </w:p>
    <w:p w14:paraId="762D8999" w14:textId="77777777" w:rsidR="00A355CB" w:rsidRPr="000F1C69" w:rsidRDefault="00A355CB" w:rsidP="003C1752">
      <w:pPr>
        <w:pStyle w:val="a5"/>
        <w:numPr>
          <w:ilvl w:val="0"/>
          <w:numId w:val="5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注释风格</w:t>
      </w:r>
    </w:p>
    <w:p w14:paraId="4C04B123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  <w:shd w:val="clear" w:color="auto" w:fill="FFFFF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全部使用单行注释，禁止使用多行注释</w:t>
      </w:r>
    </w:p>
    <w:p w14:paraId="6B0C5D9C" w14:textId="77777777" w:rsidR="00A355CB" w:rsidRPr="000F1C69" w:rsidRDefault="00A355CB" w:rsidP="00A355CB">
      <w:pPr>
        <w:pStyle w:val="a5"/>
        <w:spacing w:line="360" w:lineRule="auto"/>
        <w:ind w:left="440"/>
        <w:rPr>
          <w:rStyle w:val="af"/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中英文字符之间</w:t>
      </w:r>
      <w:r w:rsidRPr="000F1C69">
        <w:rPr>
          <w:rStyle w:val="af"/>
          <w:rFonts w:ascii="微软雅黑" w:eastAsia="微软雅黑" w:hAnsi="微软雅黑" w:hint="eastAsia"/>
          <w:shd w:val="clear" w:color="auto" w:fill="FFFFFF"/>
        </w:rPr>
        <w:t>严格使用空格分隔</w:t>
      </w:r>
    </w:p>
    <w:p w14:paraId="547017F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单行注释不要过长，禁止超过 120 字符</w:t>
      </w:r>
    </w:p>
    <w:p w14:paraId="6B5446F4" w14:textId="77777777" w:rsidR="00A355CB" w:rsidRPr="000F1C69" w:rsidRDefault="00A355CB" w:rsidP="00A355CB">
      <w:pPr>
        <w:pStyle w:val="a5"/>
        <w:spacing w:line="360" w:lineRule="auto"/>
        <w:ind w:left="0" w:firstLineChars="50" w:firstLine="110"/>
        <w:rPr>
          <w:rFonts w:ascii="微软雅黑" w:eastAsia="微软雅黑" w:hAnsi="微软雅黑"/>
          <w:b/>
          <w:sz w:val="22"/>
        </w:rPr>
      </w:pPr>
      <w:r w:rsidRPr="000F1C69">
        <w:rPr>
          <w:rFonts w:ascii="微软雅黑" w:eastAsia="微软雅黑" w:hAnsi="微软雅黑"/>
          <w:b/>
          <w:sz w:val="22"/>
        </w:rPr>
        <w:t>3.5.1.3.</w:t>
      </w:r>
      <w:r w:rsidRPr="000F1C69">
        <w:rPr>
          <w:rFonts w:ascii="微软雅黑" w:eastAsia="微软雅黑" w:hAnsi="微软雅黑" w:hint="eastAsia"/>
          <w:b/>
          <w:sz w:val="22"/>
        </w:rPr>
        <w:t>代码风格</w:t>
      </w:r>
    </w:p>
    <w:p w14:paraId="1B32F1E2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语句</w:t>
      </w:r>
    </w:p>
    <w:p w14:paraId="0C762CAB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 xml:space="preserve">缩进直接使用 </w:t>
      </w:r>
      <w:proofErr w:type="spellStart"/>
      <w:r w:rsidRPr="000F1C69">
        <w:rPr>
          <w:rFonts w:ascii="微软雅黑" w:eastAsia="微软雅黑" w:hAnsi="微软雅黑" w:hint="eastAsia"/>
          <w:shd w:val="clear" w:color="auto" w:fill="FFFFFF"/>
        </w:rPr>
        <w:t>gofmt</w:t>
      </w:r>
      <w:proofErr w:type="spellEnd"/>
      <w:r w:rsidRPr="000F1C69">
        <w:rPr>
          <w:rFonts w:ascii="微软雅黑" w:eastAsia="微软雅黑" w:hAnsi="微软雅黑" w:hint="eastAsia"/>
          <w:shd w:val="clear" w:color="auto" w:fill="FFFFFF"/>
        </w:rPr>
        <w:t xml:space="preserve"> 工具格式化</w:t>
      </w:r>
    </w:p>
    <w:p w14:paraId="2C9C4D20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折行方面，一行最长不超过120个字符</w:t>
      </w:r>
    </w:p>
    <w:p w14:paraId="0347968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color w:val="4F4F4F"/>
          <w:shd w:val="clear" w:color="auto" w:fill="FFFFFF"/>
        </w:rPr>
      </w:pPr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括号和空格方面，直接使用 </w:t>
      </w:r>
      <w:proofErr w:type="spellStart"/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>gofmt</w:t>
      </w:r>
      <w:proofErr w:type="spellEnd"/>
      <w:r w:rsidRPr="000F1C69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工具格式化，所有的运算符和操作数之间要留空格。</w:t>
      </w:r>
    </w:p>
    <w:p w14:paraId="6C665A9C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包</w:t>
      </w:r>
    </w:p>
    <w:p w14:paraId="2DAEFAE7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三种类型的包，标准库包，程序内部包，第三方包，每种之间用空行分隔</w:t>
      </w:r>
    </w:p>
    <w:p w14:paraId="2CDC2D70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不要使用相对路径引入包</w:t>
      </w:r>
    </w:p>
    <w:p w14:paraId="15C7DA09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错误</w:t>
      </w:r>
    </w:p>
    <w:p w14:paraId="2F045586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不能丢弃任何有返回err的调用，不要使用 </w:t>
      </w:r>
      <w:r w:rsidRPr="000F1C69">
        <w:rPr>
          <w:rStyle w:val="HTML"/>
          <w:rFonts w:ascii="微软雅黑" w:eastAsia="微软雅黑" w:hAnsi="微软雅黑" w:hint="default"/>
          <w:color w:val="C7254E"/>
          <w:sz w:val="21"/>
          <w:szCs w:val="21"/>
          <w:shd w:val="clear" w:color="auto" w:fill="F9F2F4"/>
        </w:rPr>
        <w:t>_</w:t>
      </w:r>
      <w:r w:rsidRPr="000F1C69">
        <w:rPr>
          <w:rFonts w:ascii="微软雅黑" w:eastAsia="微软雅黑" w:hAnsi="微软雅黑" w:hint="eastAsia"/>
          <w:shd w:val="clear" w:color="auto" w:fill="FFFFFF"/>
        </w:rPr>
        <w:t> 丢弃，必须全部处理。接收到错误，要么返回err，或者使用log记录下来</w:t>
      </w:r>
    </w:p>
    <w:p w14:paraId="5451CFBE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尽早return：一旦有错误发生，马上返回</w:t>
      </w:r>
    </w:p>
    <w:p w14:paraId="619B9299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用独立的错误流进行处理</w:t>
      </w:r>
    </w:p>
    <w:p w14:paraId="2853EAF9" w14:textId="77777777" w:rsidR="00A355CB" w:rsidRPr="000F1C69" w:rsidRDefault="00A355CB" w:rsidP="003C1752">
      <w:pPr>
        <w:pStyle w:val="a5"/>
        <w:numPr>
          <w:ilvl w:val="0"/>
          <w:numId w:val="4"/>
        </w:numPr>
        <w:spacing w:line="360" w:lineRule="auto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测试</w:t>
      </w:r>
    </w:p>
    <w:p w14:paraId="366A21CF" w14:textId="77777777" w:rsidR="00A355CB" w:rsidRPr="000F1C69" w:rsidRDefault="00A355CB" w:rsidP="00A355CB">
      <w:pPr>
        <w:pStyle w:val="a5"/>
        <w:spacing w:line="360" w:lineRule="auto"/>
        <w:ind w:left="0" w:firstLine="4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单元测试文件名命名规范为</w:t>
      </w:r>
      <w:r w:rsidRPr="000F1C69">
        <w:rPr>
          <w:rFonts w:ascii="微软雅黑" w:eastAsia="微软雅黑" w:hAnsi="微软雅黑"/>
          <w:sz w:val="22"/>
          <w:szCs w:val="24"/>
        </w:rPr>
        <w:t xml:space="preserve"> </w:t>
      </w:r>
      <w:proofErr w:type="spellStart"/>
      <w:r w:rsidRPr="000F1C69">
        <w:rPr>
          <w:rFonts w:ascii="微软雅黑" w:eastAsia="微软雅黑" w:hAnsi="微软雅黑"/>
          <w:sz w:val="22"/>
          <w:szCs w:val="24"/>
        </w:rPr>
        <w:t>example_test.go</w:t>
      </w:r>
      <w:proofErr w:type="spellEnd"/>
    </w:p>
    <w:p w14:paraId="209FC364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hd w:val="clear" w:color="auto" w:fill="FFFFFF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测试用例的函数名称必须以 Test 开头，例如：</w:t>
      </w:r>
      <w:proofErr w:type="spellStart"/>
      <w:r w:rsidRPr="000F1C69">
        <w:rPr>
          <w:rFonts w:ascii="微软雅黑" w:eastAsia="微软雅黑" w:hAnsi="微软雅黑" w:hint="eastAsia"/>
          <w:shd w:val="clear" w:color="auto" w:fill="FFFFFF"/>
        </w:rPr>
        <w:t>TestExample</w:t>
      </w:r>
      <w:proofErr w:type="spellEnd"/>
    </w:p>
    <w:p w14:paraId="2C1787DB" w14:textId="77777777" w:rsidR="00A355CB" w:rsidRPr="000F1C69" w:rsidRDefault="00A355CB" w:rsidP="00A355CB">
      <w:pPr>
        <w:pStyle w:val="a5"/>
        <w:spacing w:line="360" w:lineRule="auto"/>
        <w:ind w:left="44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hd w:val="clear" w:color="auto" w:fill="FFFFFF"/>
        </w:rPr>
        <w:t>重要的函数都要首先编写测试用例，测试用例和正规代码一起提交方便进行回归测试</w:t>
      </w:r>
    </w:p>
    <w:p w14:paraId="5B7C0B6D" w14:textId="26933E5C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77" w:name="_Toc498836241"/>
      <w:bookmarkStart w:id="78" w:name="_Toc356851197"/>
      <w:bookmarkStart w:id="79" w:name="_Toc11312808"/>
      <w:bookmarkStart w:id="80" w:name="_Hlk10253348"/>
      <w:bookmarkEnd w:id="75"/>
      <w:r w:rsidRPr="000F1C69">
        <w:rPr>
          <w:rFonts w:ascii="微软雅黑" w:eastAsia="微软雅黑" w:hAnsi="微软雅黑"/>
          <w:sz w:val="24"/>
        </w:rPr>
        <w:t>设计约束</w:t>
      </w:r>
      <w:bookmarkEnd w:id="77"/>
      <w:bookmarkEnd w:id="78"/>
      <w:bookmarkEnd w:id="79"/>
    </w:p>
    <w:p w14:paraId="122396FB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bookmarkStart w:id="81" w:name="_Toc356851199"/>
      <w:bookmarkStart w:id="82" w:name="_Toc498836243"/>
      <w:bookmarkEnd w:id="80"/>
      <w:r w:rsidRPr="000F1C69">
        <w:rPr>
          <w:rFonts w:ascii="微软雅黑" w:eastAsia="微软雅黑" w:hAnsi="微软雅黑" w:hint="eastAsia"/>
          <w:sz w:val="24"/>
          <w:szCs w:val="24"/>
        </w:rPr>
        <w:t>技术架构：微服务</w:t>
      </w:r>
    </w:p>
    <w:p w14:paraId="610A4E76" w14:textId="2B72E42A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建模工具：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PowerDesigner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r w:rsidRPr="000F1C69">
        <w:rPr>
          <w:rFonts w:ascii="微软雅黑" w:eastAsia="微软雅黑" w:hAnsi="微软雅黑"/>
          <w:sz w:val="24"/>
          <w:szCs w:val="24"/>
        </w:rPr>
        <w:t>Axure</w:t>
      </w:r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Processon</w:t>
      </w:r>
      <w:proofErr w:type="spellEnd"/>
    </w:p>
    <w:p w14:paraId="19517227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编程语言：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Javascript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golang</w:t>
      </w:r>
      <w:proofErr w:type="spellEnd"/>
    </w:p>
    <w:p w14:paraId="12B54224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前端框架：</w:t>
      </w:r>
      <w:r w:rsidRPr="000F1C69">
        <w:rPr>
          <w:rFonts w:ascii="微软雅黑" w:eastAsia="微软雅黑" w:hAnsi="微软雅黑"/>
          <w:sz w:val="24"/>
          <w:szCs w:val="24"/>
        </w:rPr>
        <w:t>react native</w:t>
      </w:r>
    </w:p>
    <w:p w14:paraId="06634D59" w14:textId="7113EA1F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后端框架：</w:t>
      </w:r>
      <w:r w:rsidR="00D277B4" w:rsidRPr="00D277B4">
        <w:rPr>
          <w:rFonts w:ascii="微软雅黑" w:eastAsia="微软雅黑" w:hAnsi="微软雅黑" w:hint="eastAsia"/>
          <w:sz w:val="24"/>
          <w:szCs w:val="24"/>
        </w:rPr>
        <w:t>gin</w:t>
      </w:r>
      <w:r w:rsidR="00D277B4">
        <w:rPr>
          <w:rFonts w:ascii="微软雅黑" w:eastAsia="微软雅黑" w:hAnsi="微软雅黑" w:hint="eastAsia"/>
          <w:sz w:val="24"/>
          <w:szCs w:val="24"/>
        </w:rPr>
        <w:t>、</w:t>
      </w:r>
      <w:r w:rsidR="00D277B4" w:rsidRPr="00D277B4">
        <w:rPr>
          <w:rFonts w:ascii="微软雅黑" w:eastAsia="微软雅黑" w:hAnsi="微软雅黑" w:hint="eastAsia"/>
          <w:sz w:val="24"/>
          <w:szCs w:val="24"/>
        </w:rPr>
        <w:t>go-micro、micro</w:t>
      </w:r>
    </w:p>
    <w:p w14:paraId="1A37F2E6" w14:textId="77777777" w:rsidR="00637294" w:rsidRPr="000F1C69" w:rsidRDefault="00637294" w:rsidP="000F1C69">
      <w:pPr>
        <w:pStyle w:val="Body"/>
        <w:ind w:firstLine="720"/>
        <w:rPr>
          <w:rFonts w:ascii="微软雅黑" w:eastAsia="微软雅黑" w:hAnsi="微软雅黑"/>
          <w:b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数据库：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mariadb</w:t>
      </w:r>
      <w:proofErr w:type="spellEnd"/>
      <w:r w:rsidRPr="000F1C69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mongodb</w:t>
      </w:r>
      <w:proofErr w:type="spellEnd"/>
    </w:p>
    <w:p w14:paraId="04781985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0F1C69">
        <w:rPr>
          <w:rFonts w:ascii="微软雅黑" w:eastAsia="微软雅黑" w:hAnsi="微软雅黑" w:hint="eastAsia"/>
          <w:sz w:val="24"/>
          <w:szCs w:val="24"/>
        </w:rPr>
        <w:t>版本控制：</w:t>
      </w:r>
      <w:r w:rsidRPr="000F1C69">
        <w:rPr>
          <w:rFonts w:ascii="微软雅黑" w:eastAsia="微软雅黑" w:hAnsi="微软雅黑"/>
          <w:sz w:val="24"/>
          <w:szCs w:val="24"/>
        </w:rPr>
        <w:t>git</w:t>
      </w:r>
      <w:r w:rsidRPr="000F1C69">
        <w:rPr>
          <w:rFonts w:ascii="微软雅黑" w:eastAsia="微软雅黑" w:hAnsi="微软雅黑" w:hint="eastAsia"/>
          <w:sz w:val="24"/>
          <w:szCs w:val="24"/>
        </w:rPr>
        <w:t>（</w:t>
      </w:r>
      <w:proofErr w:type="spellStart"/>
      <w:r w:rsidRPr="000F1C69">
        <w:rPr>
          <w:rFonts w:ascii="微软雅黑" w:eastAsia="微软雅黑" w:hAnsi="微软雅黑"/>
          <w:sz w:val="24"/>
          <w:szCs w:val="24"/>
        </w:rPr>
        <w:t>github</w:t>
      </w:r>
      <w:proofErr w:type="spellEnd"/>
      <w:r w:rsidRPr="006522A6">
        <w:rPr>
          <w:rFonts w:ascii="微软雅黑" w:eastAsia="微软雅黑" w:hAnsi="微软雅黑" w:hint="eastAsia"/>
          <w:sz w:val="24"/>
          <w:szCs w:val="24"/>
        </w:rPr>
        <w:t>）</w:t>
      </w:r>
    </w:p>
    <w:p w14:paraId="2B540DE7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6522A6">
        <w:rPr>
          <w:rFonts w:ascii="微软雅黑" w:eastAsia="微软雅黑" w:hAnsi="微软雅黑" w:hint="eastAsia"/>
          <w:sz w:val="24"/>
          <w:szCs w:val="24"/>
        </w:rPr>
        <w:t>自动化测试、</w:t>
      </w:r>
      <w:r w:rsidRPr="006522A6">
        <w:rPr>
          <w:rFonts w:ascii="微软雅黑" w:eastAsia="微软雅黑" w:hAnsi="微软雅黑"/>
          <w:sz w:val="24"/>
          <w:szCs w:val="24"/>
        </w:rPr>
        <w:t>CI/CD</w:t>
      </w:r>
      <w:r w:rsidRPr="006522A6">
        <w:rPr>
          <w:rFonts w:ascii="微软雅黑" w:eastAsia="微软雅黑" w:hAnsi="微软雅黑" w:hint="eastAsia"/>
          <w:sz w:val="24"/>
          <w:szCs w:val="24"/>
        </w:rPr>
        <w:t>：</w:t>
      </w:r>
      <w:r w:rsidRPr="006522A6">
        <w:rPr>
          <w:rFonts w:ascii="微软雅黑" w:eastAsia="微软雅黑" w:hAnsi="微软雅黑"/>
          <w:sz w:val="24"/>
          <w:szCs w:val="24"/>
        </w:rPr>
        <w:t>Travis CI</w:t>
      </w:r>
    </w:p>
    <w:p w14:paraId="7608B8D6" w14:textId="77777777" w:rsidR="00637294" w:rsidRPr="006522A6" w:rsidRDefault="00637294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 w:rsidRPr="006522A6">
        <w:rPr>
          <w:rFonts w:ascii="微软雅黑" w:eastAsia="微软雅黑" w:hAnsi="微软雅黑"/>
          <w:sz w:val="24"/>
          <w:szCs w:val="24"/>
        </w:rPr>
        <w:t>IDE</w:t>
      </w:r>
      <w:r w:rsidRPr="006522A6">
        <w:rPr>
          <w:rFonts w:ascii="微软雅黑" w:eastAsia="微软雅黑" w:hAnsi="微软雅黑" w:hint="eastAsia"/>
          <w:sz w:val="24"/>
          <w:szCs w:val="24"/>
        </w:rPr>
        <w:t>：</w:t>
      </w:r>
      <w:proofErr w:type="spellStart"/>
      <w:r w:rsidRPr="006522A6">
        <w:rPr>
          <w:rFonts w:ascii="微软雅黑" w:eastAsia="微软雅黑" w:hAnsi="微软雅黑"/>
          <w:sz w:val="24"/>
          <w:szCs w:val="24"/>
        </w:rPr>
        <w:t>VSCode</w:t>
      </w:r>
      <w:proofErr w:type="spellEnd"/>
      <w:r w:rsidRPr="006522A6">
        <w:rPr>
          <w:rFonts w:ascii="微软雅黑" w:eastAsia="微软雅黑" w:hAnsi="微软雅黑" w:hint="eastAsia"/>
          <w:sz w:val="24"/>
          <w:szCs w:val="24"/>
        </w:rPr>
        <w:t>、</w:t>
      </w:r>
      <w:r w:rsidRPr="006522A6">
        <w:rPr>
          <w:rFonts w:ascii="微软雅黑" w:eastAsia="微软雅黑" w:hAnsi="微软雅黑"/>
          <w:sz w:val="24"/>
          <w:szCs w:val="24"/>
        </w:rPr>
        <w:t>IntelliJ IDEA</w:t>
      </w:r>
      <w:r w:rsidRPr="006522A6">
        <w:rPr>
          <w:rFonts w:ascii="微软雅黑" w:eastAsia="微软雅黑" w:hAnsi="微软雅黑" w:hint="eastAsia"/>
          <w:sz w:val="24"/>
          <w:szCs w:val="24"/>
        </w:rPr>
        <w:t>、</w:t>
      </w:r>
      <w:r w:rsidRPr="006522A6">
        <w:rPr>
          <w:rFonts w:ascii="微软雅黑" w:eastAsia="微软雅黑" w:hAnsi="微软雅黑"/>
          <w:sz w:val="24"/>
          <w:szCs w:val="24"/>
        </w:rPr>
        <w:t>Android studio</w:t>
      </w:r>
    </w:p>
    <w:p w14:paraId="2AF256F3" w14:textId="25598D70" w:rsidR="002808B3" w:rsidRDefault="00884902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其他工具</w:t>
      </w:r>
      <w:r w:rsidR="00637294" w:rsidRPr="006522A6">
        <w:rPr>
          <w:rFonts w:ascii="微软雅黑" w:eastAsia="微软雅黑" w:hAnsi="微软雅黑" w:hint="eastAsia"/>
          <w:sz w:val="24"/>
          <w:szCs w:val="24"/>
        </w:rPr>
        <w:t>：</w:t>
      </w:r>
      <w:r w:rsidR="00637294" w:rsidRPr="006522A6">
        <w:rPr>
          <w:rFonts w:ascii="微软雅黑" w:eastAsia="微软雅黑" w:hAnsi="微软雅黑"/>
          <w:sz w:val="24"/>
          <w:szCs w:val="24"/>
        </w:rPr>
        <w:t>docker</w:t>
      </w:r>
      <w:r w:rsidR="00637294" w:rsidRPr="006522A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637294" w:rsidRPr="006522A6">
        <w:rPr>
          <w:rFonts w:ascii="微软雅黑" w:eastAsia="微软雅黑" w:hAnsi="微软雅黑"/>
          <w:sz w:val="24"/>
          <w:szCs w:val="24"/>
        </w:rPr>
        <w:t>mergify</w:t>
      </w:r>
      <w:bookmarkEnd w:id="81"/>
      <w:bookmarkEnd w:id="82"/>
      <w:proofErr w:type="spellEnd"/>
      <w:r w:rsidR="006522A6" w:rsidRPr="006522A6">
        <w:rPr>
          <w:rFonts w:ascii="微软雅黑" w:eastAsia="微软雅黑" w:hAnsi="微软雅黑" w:hint="eastAsia"/>
          <w:sz w:val="24"/>
          <w:szCs w:val="24"/>
        </w:rPr>
        <w:t>、</w:t>
      </w:r>
      <w:proofErr w:type="spellStart"/>
      <w:r w:rsidR="006522A6" w:rsidRPr="006522A6">
        <w:rPr>
          <w:rFonts w:ascii="微软雅黑" w:eastAsia="微软雅黑" w:hAnsi="微软雅黑" w:hint="eastAsia"/>
          <w:sz w:val="24"/>
          <w:szCs w:val="24"/>
        </w:rPr>
        <w:t>codecov</w:t>
      </w:r>
      <w:proofErr w:type="spellEnd"/>
    </w:p>
    <w:p w14:paraId="2128D43B" w14:textId="70130535" w:rsidR="00884902" w:rsidRPr="00884902" w:rsidRDefault="00884902" w:rsidP="000F1C69">
      <w:pPr>
        <w:pStyle w:val="Body"/>
        <w:ind w:firstLine="7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其他：Client端与Server端用H</w:t>
      </w:r>
      <w:r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 w:hint="eastAsia"/>
          <w:sz w:val="24"/>
          <w:szCs w:val="24"/>
        </w:rPr>
        <w:t>和Restful</w:t>
      </w:r>
      <w:r>
        <w:rPr>
          <w:rFonts w:ascii="微软雅黑" w:eastAsia="微软雅黑" w:hAnsi="微软雅黑"/>
          <w:sz w:val="24"/>
          <w:szCs w:val="24"/>
        </w:rPr>
        <w:t xml:space="preserve"> W</w:t>
      </w:r>
      <w:r>
        <w:rPr>
          <w:rFonts w:ascii="微软雅黑" w:eastAsia="微软雅黑" w:hAnsi="微软雅黑" w:hint="eastAsia"/>
          <w:sz w:val="24"/>
          <w:szCs w:val="24"/>
        </w:rPr>
        <w:t>eb</w:t>
      </w:r>
      <w:r>
        <w:rPr>
          <w:rFonts w:ascii="微软雅黑" w:eastAsia="微软雅黑" w:hAnsi="微软雅黑"/>
          <w:sz w:val="24"/>
          <w:szCs w:val="24"/>
        </w:rPr>
        <w:t xml:space="preserve"> S</w:t>
      </w:r>
      <w:r>
        <w:rPr>
          <w:rFonts w:ascii="微软雅黑" w:eastAsia="微软雅黑" w:hAnsi="微软雅黑" w:hint="eastAsia"/>
          <w:sz w:val="24"/>
          <w:szCs w:val="24"/>
        </w:rPr>
        <w:t>ervice</w:t>
      </w:r>
    </w:p>
    <w:p w14:paraId="35F492D1" w14:textId="7A8A2D1F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83" w:name="_Toc356851200"/>
      <w:bookmarkStart w:id="84" w:name="_Toc498836245"/>
      <w:bookmarkStart w:id="85" w:name="_Toc11312809"/>
      <w:r w:rsidRPr="000F1C69">
        <w:rPr>
          <w:rFonts w:ascii="微软雅黑" w:eastAsia="微软雅黑" w:hAnsi="微软雅黑"/>
          <w:sz w:val="24"/>
        </w:rPr>
        <w:t>接口</w:t>
      </w:r>
      <w:bookmarkEnd w:id="83"/>
      <w:bookmarkEnd w:id="84"/>
      <w:bookmarkEnd w:id="85"/>
    </w:p>
    <w:p w14:paraId="156EEC30" w14:textId="5B67B85D" w:rsidR="00637294" w:rsidRPr="000F1C69" w:rsidRDefault="00637294" w:rsidP="00637294">
      <w:pPr>
        <w:ind w:left="720"/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 w:hint="eastAsia"/>
        </w:rPr>
        <w:t>暂无</w:t>
      </w:r>
    </w:p>
    <w:p w14:paraId="60B8936E" w14:textId="2AFF3CA3" w:rsidR="002C61AE" w:rsidRPr="000F1C69" w:rsidRDefault="0013076C" w:rsidP="002808B3">
      <w:pPr>
        <w:pStyle w:val="3"/>
        <w:spacing w:line="360" w:lineRule="auto"/>
        <w:ind w:left="720" w:hanging="720"/>
        <w:rPr>
          <w:rFonts w:ascii="微软雅黑" w:eastAsia="微软雅黑" w:hAnsi="微软雅黑"/>
        </w:rPr>
      </w:pPr>
      <w:bookmarkStart w:id="86" w:name="_Toc498836246"/>
      <w:bookmarkStart w:id="87" w:name="_Toc356851201"/>
      <w:bookmarkStart w:id="88" w:name="_Toc11312810"/>
      <w:r w:rsidRPr="000F1C69">
        <w:rPr>
          <w:rFonts w:ascii="微软雅黑" w:eastAsia="微软雅黑" w:hAnsi="微软雅黑"/>
          <w:b/>
          <w:sz w:val="22"/>
        </w:rPr>
        <w:t>用户界面</w:t>
      </w:r>
      <w:bookmarkEnd w:id="86"/>
      <w:bookmarkEnd w:id="87"/>
      <w:bookmarkEnd w:id="88"/>
      <w:r w:rsidRPr="000F1C69">
        <w:rPr>
          <w:rFonts w:ascii="微软雅黑" w:eastAsia="微软雅黑" w:hAnsi="微软雅黑"/>
        </w:rPr>
        <w:t xml:space="preserve"> </w:t>
      </w:r>
    </w:p>
    <w:p w14:paraId="36163FA3" w14:textId="142802AB" w:rsidR="00637294" w:rsidRDefault="000F406D" w:rsidP="000F406D">
      <w:pPr>
        <w:ind w:left="720"/>
        <w:jc w:val="center"/>
        <w:rPr>
          <w:rFonts w:ascii="微软雅黑" w:eastAsia="微软雅黑" w:hAnsi="微软雅黑"/>
        </w:rPr>
      </w:pPr>
      <w:r w:rsidRPr="000F406D">
        <w:rPr>
          <w:rFonts w:ascii="微软雅黑" w:eastAsia="微软雅黑" w:hAnsi="微软雅黑"/>
          <w:noProof/>
        </w:rPr>
        <w:drawing>
          <wp:inline distT="0" distB="0" distL="0" distR="0" wp14:anchorId="7E137215" wp14:editId="00AD72E4">
            <wp:extent cx="2053218" cy="3483428"/>
            <wp:effectExtent l="0" t="0" r="4445" b="3175"/>
            <wp:docPr id="3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2E73D8-46A3-406B-86F7-D2732126D1E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72E73D8-46A3-406B-86F7-D2732126D1E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746" cy="35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B213A" w14:textId="25F7A1AD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 w:rsidRPr="000F406D">
        <w:rPr>
          <w:rFonts w:ascii="微软雅黑" w:eastAsia="微软雅黑" w:hAnsi="微软雅黑" w:hint="eastAsia"/>
          <w:b/>
          <w:bCs/>
        </w:rPr>
        <w:t>图3</w:t>
      </w:r>
      <w:r w:rsidRPr="000F406D">
        <w:rPr>
          <w:rFonts w:ascii="微软雅黑" w:eastAsia="微软雅黑" w:hAnsi="微软雅黑"/>
          <w:b/>
          <w:bCs/>
        </w:rPr>
        <w:t xml:space="preserve">.7.1.1 </w:t>
      </w:r>
      <w:r w:rsidRPr="000F406D">
        <w:rPr>
          <w:rFonts w:ascii="微软雅黑" w:eastAsia="微软雅黑" w:hAnsi="微软雅黑" w:hint="eastAsia"/>
          <w:b/>
          <w:bCs/>
        </w:rPr>
        <w:t>首页界面设计图</w:t>
      </w:r>
    </w:p>
    <w:p w14:paraId="28022B1D" w14:textId="50EB9179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 w:rsidRPr="000F406D">
        <w:rPr>
          <w:rFonts w:ascii="微软雅黑" w:eastAsia="微软雅黑" w:hAnsi="微软雅黑"/>
          <w:b/>
          <w:bCs/>
          <w:noProof/>
        </w:rPr>
        <w:drawing>
          <wp:inline distT="0" distB="0" distL="0" distR="0" wp14:anchorId="378E5396" wp14:editId="4647F0BE">
            <wp:extent cx="2038350" cy="3458205"/>
            <wp:effectExtent l="0" t="0" r="0" b="9525"/>
            <wp:docPr id="1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1AD3F52B-8E03-4A05-86B8-E79734B4025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1AD3F52B-8E03-4A05-86B8-E79734B4025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103" cy="3512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8B0BC" w14:textId="0A184151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图3</w:t>
      </w:r>
      <w:r>
        <w:rPr>
          <w:rFonts w:ascii="微软雅黑" w:eastAsia="微软雅黑" w:hAnsi="微软雅黑"/>
          <w:b/>
          <w:bCs/>
        </w:rPr>
        <w:t xml:space="preserve">.7.1.2 </w:t>
      </w:r>
      <w:r>
        <w:rPr>
          <w:rFonts w:ascii="微软雅黑" w:eastAsia="微软雅黑" w:hAnsi="微软雅黑" w:hint="eastAsia"/>
          <w:b/>
          <w:bCs/>
        </w:rPr>
        <w:t>输入搜索界面设计图</w:t>
      </w:r>
    </w:p>
    <w:p w14:paraId="5F8E897B" w14:textId="3862B0E6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 w:rsidRPr="000F406D">
        <w:rPr>
          <w:rFonts w:ascii="微软雅黑" w:eastAsia="微软雅黑" w:hAnsi="微软雅黑"/>
          <w:b/>
          <w:bCs/>
          <w:noProof/>
        </w:rPr>
        <w:drawing>
          <wp:inline distT="0" distB="0" distL="0" distR="0" wp14:anchorId="2F5C2599" wp14:editId="1FCDE1F8">
            <wp:extent cx="1878474" cy="3178576"/>
            <wp:effectExtent l="0" t="0" r="7620" b="3175"/>
            <wp:docPr id="5" name="图片 3">
              <a:extLst xmlns:a="http://schemas.openxmlformats.org/drawingml/2006/main">
                <a:ext uri="{FF2B5EF4-FFF2-40B4-BE49-F238E27FC236}">
                  <a16:creationId xmlns:a16="http://schemas.microsoft.com/office/drawing/2014/main" id="{20677CDF-4D9B-4AD1-A44D-FB31D15F35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>
                      <a:extLst>
                        <a:ext uri="{FF2B5EF4-FFF2-40B4-BE49-F238E27FC236}">
                          <a16:creationId xmlns:a16="http://schemas.microsoft.com/office/drawing/2014/main" id="{20677CDF-4D9B-4AD1-A44D-FB31D15F35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440" cy="32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3E2C" w14:textId="02E391B6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图3</w:t>
      </w:r>
      <w:r>
        <w:rPr>
          <w:rFonts w:ascii="微软雅黑" w:eastAsia="微软雅黑" w:hAnsi="微软雅黑"/>
          <w:b/>
          <w:bCs/>
        </w:rPr>
        <w:t xml:space="preserve">.7.1.3 </w:t>
      </w:r>
      <w:r>
        <w:rPr>
          <w:rFonts w:ascii="微软雅黑" w:eastAsia="微软雅黑" w:hAnsi="微软雅黑" w:hint="eastAsia"/>
          <w:b/>
          <w:bCs/>
        </w:rPr>
        <w:t>发布出售信息界面设计图</w:t>
      </w:r>
    </w:p>
    <w:p w14:paraId="6F599C1A" w14:textId="5E5F3A29" w:rsid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>
        <w:rPr>
          <w:noProof/>
        </w:rPr>
        <w:drawing>
          <wp:inline distT="0" distB="0" distL="0" distR="0" wp14:anchorId="064E1776" wp14:editId="1E91E732">
            <wp:extent cx="1934104" cy="32766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884" cy="3293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71E4D" w14:textId="4C1A8D64" w:rsidR="000F406D" w:rsidRPr="000F406D" w:rsidRDefault="000F406D" w:rsidP="000F406D">
      <w:pPr>
        <w:ind w:left="720"/>
        <w:jc w:val="center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图3</w:t>
      </w:r>
      <w:r>
        <w:rPr>
          <w:rFonts w:ascii="微软雅黑" w:eastAsia="微软雅黑" w:hAnsi="微软雅黑"/>
          <w:b/>
          <w:bCs/>
        </w:rPr>
        <w:t xml:space="preserve">.7.1.4 </w:t>
      </w:r>
      <w:r>
        <w:rPr>
          <w:rFonts w:ascii="微软雅黑" w:eastAsia="微软雅黑" w:hAnsi="微软雅黑" w:hint="eastAsia"/>
          <w:b/>
          <w:bCs/>
        </w:rPr>
        <w:t>即时聊天界面设计图</w:t>
      </w:r>
    </w:p>
    <w:p w14:paraId="23FCBF47" w14:textId="66A10A01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89" w:name="_Toc498836247"/>
      <w:bookmarkStart w:id="90" w:name="_Toc356851202"/>
      <w:bookmarkStart w:id="91" w:name="_Toc11312811"/>
      <w:r w:rsidRPr="000F1C69">
        <w:rPr>
          <w:rFonts w:ascii="微软雅黑" w:eastAsia="微软雅黑" w:hAnsi="微软雅黑"/>
          <w:b/>
          <w:sz w:val="22"/>
        </w:rPr>
        <w:t>硬件接口</w:t>
      </w:r>
      <w:bookmarkEnd w:id="89"/>
      <w:bookmarkEnd w:id="90"/>
      <w:bookmarkEnd w:id="91"/>
    </w:p>
    <w:p w14:paraId="3242BD58" w14:textId="77777777" w:rsidR="002C111A" w:rsidRPr="000F1C69" w:rsidRDefault="002C111A" w:rsidP="002C111A">
      <w:pPr>
        <w:ind w:firstLine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暂无</w:t>
      </w:r>
    </w:p>
    <w:p w14:paraId="45669570" w14:textId="714F4515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92" w:name="_Toc498836248"/>
      <w:bookmarkStart w:id="93" w:name="_Toc356851203"/>
      <w:bookmarkStart w:id="94" w:name="_Toc11312812"/>
      <w:r w:rsidRPr="000F1C69">
        <w:rPr>
          <w:rFonts w:ascii="微软雅黑" w:eastAsia="微软雅黑" w:hAnsi="微软雅黑"/>
          <w:b/>
          <w:sz w:val="22"/>
        </w:rPr>
        <w:t>软件接口</w:t>
      </w:r>
      <w:bookmarkEnd w:id="92"/>
      <w:bookmarkEnd w:id="93"/>
      <w:bookmarkEnd w:id="94"/>
    </w:p>
    <w:p w14:paraId="0B7FB392" w14:textId="4E4E0F7C" w:rsidR="002C61AE" w:rsidRPr="000F1C69" w:rsidRDefault="0013076C">
      <w:pPr>
        <w:ind w:left="660" w:hangingChars="300" w:hanging="66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</w:rPr>
        <w:t xml:space="preserve">            </w:t>
      </w:r>
      <w:r w:rsidRPr="000F1C69">
        <w:rPr>
          <w:rFonts w:ascii="微软雅黑" w:eastAsia="微软雅黑" w:hAnsi="微软雅黑" w:hint="eastAsia"/>
          <w:sz w:val="22"/>
          <w:szCs w:val="24"/>
        </w:rPr>
        <w:t>用户使用Android5.0</w:t>
      </w:r>
      <w:r w:rsidR="002808B3" w:rsidRPr="000F1C69">
        <w:rPr>
          <w:rFonts w:ascii="微软雅黑" w:eastAsia="微软雅黑" w:hAnsi="微软雅黑" w:hint="eastAsia"/>
          <w:sz w:val="22"/>
          <w:szCs w:val="24"/>
        </w:rPr>
        <w:t>或</w:t>
      </w:r>
      <w:r w:rsidR="002808B3" w:rsidRPr="000F1C69">
        <w:rPr>
          <w:rFonts w:ascii="微软雅黑" w:eastAsia="微软雅黑" w:hAnsi="微软雅黑"/>
          <w:sz w:val="22"/>
          <w:szCs w:val="24"/>
        </w:rPr>
        <w:t>IOS10.0</w:t>
      </w:r>
      <w:r w:rsidRPr="000F1C69">
        <w:rPr>
          <w:rFonts w:ascii="微软雅黑" w:eastAsia="微软雅黑" w:hAnsi="微软雅黑" w:hint="eastAsia"/>
          <w:sz w:val="22"/>
          <w:szCs w:val="24"/>
        </w:rPr>
        <w:t>以上系统版本的手机客户端图形界面进行操作，管理员使用浏览器的图形界面进行后台管理</w:t>
      </w:r>
    </w:p>
    <w:p w14:paraId="3D189F43" w14:textId="3E07C4B2" w:rsidR="002C61AE" w:rsidRPr="000F1C69" w:rsidRDefault="0013076C">
      <w:pPr>
        <w:pStyle w:val="3"/>
        <w:spacing w:line="360" w:lineRule="auto"/>
        <w:ind w:left="720" w:hanging="720"/>
        <w:rPr>
          <w:rFonts w:ascii="微软雅黑" w:eastAsia="微软雅黑" w:hAnsi="微软雅黑"/>
          <w:b/>
          <w:sz w:val="22"/>
        </w:rPr>
      </w:pPr>
      <w:bookmarkStart w:id="95" w:name="_Toc498836249"/>
      <w:bookmarkStart w:id="96" w:name="_Toc356851204"/>
      <w:bookmarkStart w:id="97" w:name="_Toc11312813"/>
      <w:r w:rsidRPr="000F1C69">
        <w:rPr>
          <w:rFonts w:ascii="微软雅黑" w:eastAsia="微软雅黑" w:hAnsi="微软雅黑"/>
          <w:b/>
          <w:sz w:val="22"/>
        </w:rPr>
        <w:t>通信接口</w:t>
      </w:r>
      <w:bookmarkEnd w:id="95"/>
      <w:bookmarkEnd w:id="96"/>
      <w:bookmarkEnd w:id="97"/>
    </w:p>
    <w:p w14:paraId="74A2A228" w14:textId="77777777" w:rsidR="002C61AE" w:rsidRPr="000F1C69" w:rsidRDefault="0013076C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传输</w:t>
      </w:r>
      <w:proofErr w:type="gramStart"/>
      <w:r w:rsidRPr="000F1C69">
        <w:rPr>
          <w:rFonts w:ascii="微软雅黑" w:eastAsia="微软雅黑" w:hAnsi="微软雅黑" w:hint="eastAsia"/>
          <w:sz w:val="22"/>
          <w:szCs w:val="24"/>
        </w:rPr>
        <w:t>层协议</w:t>
      </w:r>
      <w:proofErr w:type="gramEnd"/>
      <w:r w:rsidRPr="000F1C69">
        <w:rPr>
          <w:rFonts w:ascii="微软雅黑" w:eastAsia="微软雅黑" w:hAnsi="微软雅黑" w:hint="eastAsia"/>
          <w:sz w:val="22"/>
          <w:szCs w:val="24"/>
        </w:rPr>
        <w:t>为TCP </w:t>
      </w:r>
    </w:p>
    <w:p w14:paraId="1E33CA0D" w14:textId="77777777" w:rsidR="002C61AE" w:rsidRPr="000F1C69" w:rsidRDefault="0013076C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网络层协议为IP</w:t>
      </w:r>
    </w:p>
    <w:p w14:paraId="45EA51C9" w14:textId="648B935A" w:rsidR="002C111A" w:rsidRPr="000F1C69" w:rsidRDefault="0013076C" w:rsidP="00637294">
      <w:pPr>
        <w:spacing w:line="360" w:lineRule="auto"/>
        <w:ind w:leftChars="360" w:left="720"/>
        <w:rPr>
          <w:rFonts w:ascii="微软雅黑" w:eastAsia="微软雅黑" w:hAnsi="微软雅黑"/>
          <w:sz w:val="22"/>
          <w:szCs w:val="24"/>
        </w:rPr>
      </w:pPr>
      <w:r w:rsidRPr="000F1C69">
        <w:rPr>
          <w:rFonts w:ascii="微软雅黑" w:eastAsia="微软雅黑" w:hAnsi="微软雅黑" w:hint="eastAsia"/>
          <w:sz w:val="22"/>
          <w:szCs w:val="24"/>
        </w:rPr>
        <w:t>前后端通信使用基于HTTP协议的Restful API</w:t>
      </w:r>
    </w:p>
    <w:p w14:paraId="4950596C" w14:textId="77777777" w:rsidR="002C61AE" w:rsidRPr="000F1C69" w:rsidRDefault="0013076C">
      <w:pPr>
        <w:pStyle w:val="2"/>
        <w:spacing w:line="360" w:lineRule="auto"/>
        <w:rPr>
          <w:rFonts w:ascii="微软雅黑" w:eastAsia="微软雅黑" w:hAnsi="微软雅黑"/>
          <w:sz w:val="24"/>
        </w:rPr>
      </w:pPr>
      <w:bookmarkStart w:id="98" w:name="_Toc356851205"/>
      <w:bookmarkStart w:id="99" w:name="_Toc498836252"/>
      <w:bookmarkStart w:id="100" w:name="_Toc11312814"/>
      <w:r w:rsidRPr="000F1C69">
        <w:rPr>
          <w:rFonts w:ascii="微软雅黑" w:eastAsia="微软雅黑" w:hAnsi="微软雅黑"/>
          <w:sz w:val="24"/>
        </w:rPr>
        <w:t>适用的标准</w:t>
      </w:r>
      <w:bookmarkEnd w:id="98"/>
      <w:bookmarkEnd w:id="99"/>
      <w:bookmarkEnd w:id="100"/>
    </w:p>
    <w:p w14:paraId="2A835010" w14:textId="77777777" w:rsidR="002C61AE" w:rsidRPr="000F1C69" w:rsidRDefault="0013076C">
      <w:pPr>
        <w:rPr>
          <w:rFonts w:ascii="微软雅黑" w:eastAsia="微软雅黑" w:hAnsi="微软雅黑"/>
        </w:rPr>
      </w:pPr>
      <w:r w:rsidRPr="000F1C69">
        <w:rPr>
          <w:rFonts w:ascii="微软雅黑" w:eastAsia="微软雅黑" w:hAnsi="微软雅黑"/>
          <w:noProof/>
        </w:rPr>
        <w:drawing>
          <wp:inline distT="0" distB="0" distL="0" distR="0" wp14:anchorId="7D443CD0" wp14:editId="3DDDF837">
            <wp:extent cx="5943600" cy="240474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61AE" w:rsidRPr="000F1C69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675E4" w14:textId="77777777" w:rsidR="00621654" w:rsidRDefault="00621654">
      <w:pPr>
        <w:spacing w:line="240" w:lineRule="auto"/>
      </w:pPr>
      <w:r>
        <w:separator/>
      </w:r>
    </w:p>
  </w:endnote>
  <w:endnote w:type="continuationSeparator" w:id="0">
    <w:p w14:paraId="7C699FD2" w14:textId="77777777" w:rsidR="00621654" w:rsidRDefault="006216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方正颜宋简体_中">
    <w:altName w:val="微软雅黑"/>
    <w:charset w:val="86"/>
    <w:family w:val="auto"/>
    <w:pitch w:val="variable"/>
    <w:sig w:usb0="B00002BF" w:usb1="184F6CFA" w:usb2="00000052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010E82" w14:paraId="2D14C672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71FEEC7" w14:textId="77777777" w:rsidR="00010E82" w:rsidRDefault="00010E82">
          <w:pPr>
            <w:ind w:right="360"/>
          </w:pPr>
          <w:r>
            <w:rPr>
              <w:rFonts w:ascii="Times New Roman"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17EAC2" w14:textId="265A171A" w:rsidR="00010E82" w:rsidRDefault="00010E82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 w:rsidR="00B30000"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ascii="Times New Roman" w:hint="eastAsia"/>
            </w:rPr>
            <w:t>1</w:t>
          </w:r>
          <w:r>
            <w:rPr>
              <w:rFonts w:ascii="Times New Roman"/>
            </w:rPr>
            <w:t>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3960399" w14:textId="77777777" w:rsidR="00010E82" w:rsidRDefault="00010E82">
          <w:pPr>
            <w:jc w:val="right"/>
          </w:pPr>
          <w:r>
            <w:rPr>
              <w:rFonts w:ascii="Times New Roman"/>
            </w:rPr>
            <w:t xml:space="preserve">Page </w:t>
          </w:r>
          <w:r>
            <w:rPr>
              <w:rStyle w:val="af0"/>
              <w:rFonts w:ascii="Times New Roman"/>
            </w:rPr>
            <w:fldChar w:fldCharType="begin"/>
          </w:r>
          <w:r>
            <w:rPr>
              <w:rStyle w:val="af0"/>
              <w:rFonts w:ascii="Times New Roman"/>
            </w:rPr>
            <w:instrText xml:space="preserve"> PAGE </w:instrText>
          </w:r>
          <w:r>
            <w:rPr>
              <w:rStyle w:val="af0"/>
              <w:rFonts w:ascii="Times New Roman"/>
            </w:rPr>
            <w:fldChar w:fldCharType="separate"/>
          </w:r>
          <w:r>
            <w:rPr>
              <w:rStyle w:val="af0"/>
              <w:rFonts w:ascii="Times New Roman"/>
            </w:rPr>
            <w:t>6</w:t>
          </w:r>
          <w:r>
            <w:rPr>
              <w:rStyle w:val="af0"/>
              <w:rFonts w:ascii="Times New Roman"/>
            </w:rPr>
            <w:fldChar w:fldCharType="end"/>
          </w:r>
        </w:p>
      </w:tc>
    </w:tr>
  </w:tbl>
  <w:p w14:paraId="110DD04B" w14:textId="77777777" w:rsidR="00010E82" w:rsidRDefault="00010E8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79104" w14:textId="77777777" w:rsidR="00621654" w:rsidRDefault="00621654">
      <w:pPr>
        <w:spacing w:line="240" w:lineRule="auto"/>
      </w:pPr>
      <w:r>
        <w:separator/>
      </w:r>
    </w:p>
  </w:footnote>
  <w:footnote w:type="continuationSeparator" w:id="0">
    <w:p w14:paraId="7C39442E" w14:textId="77777777" w:rsidR="00621654" w:rsidRDefault="006216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C602E" w14:textId="77777777" w:rsidR="00010E82" w:rsidRDefault="00010E82">
    <w:pPr>
      <w:rPr>
        <w:sz w:val="24"/>
      </w:rPr>
    </w:pPr>
  </w:p>
  <w:p w14:paraId="3652987B" w14:textId="77777777" w:rsidR="00010E82" w:rsidRDefault="00010E82">
    <w:pPr>
      <w:pBdr>
        <w:top w:val="single" w:sz="6" w:space="1" w:color="auto"/>
      </w:pBdr>
      <w:rPr>
        <w:sz w:val="24"/>
      </w:rPr>
    </w:pPr>
  </w:p>
  <w:p w14:paraId="19B0835F" w14:textId="55FA47E8" w:rsidR="00010E82" w:rsidRDefault="00010E82">
    <w:pPr>
      <w:pBdr>
        <w:bottom w:val="single" w:sz="6" w:space="1" w:color="auto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B30000"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 w14:paraId="23ACA170" w14:textId="77777777" w:rsidR="00010E82" w:rsidRDefault="00010E82">
    <w:pPr>
      <w:pBdr>
        <w:bottom w:val="single" w:sz="6" w:space="1" w:color="auto"/>
      </w:pBdr>
      <w:jc w:val="right"/>
      <w:rPr>
        <w:sz w:val="24"/>
      </w:rPr>
    </w:pPr>
  </w:p>
  <w:p w14:paraId="30BA1BEE" w14:textId="77777777" w:rsidR="00010E82" w:rsidRDefault="00010E82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010E82" w14:paraId="6931DB25" w14:textId="77777777">
      <w:tc>
        <w:tcPr>
          <w:tcW w:w="6379" w:type="dxa"/>
        </w:tcPr>
        <w:p w14:paraId="7CC31E1D" w14:textId="50735CC4" w:rsidR="00010E82" w:rsidRDefault="00010E8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 w:rsidR="00B30000">
            <w:rPr>
              <w:rFonts w:ascii="Times New Roman" w:hint="eastAsia"/>
            </w:rPr>
            <w:t>&lt;</w:t>
          </w:r>
          <w:r w:rsidR="00B30000">
            <w:rPr>
              <w:rFonts w:ascii="Times New Roman" w:hint="eastAsia"/>
            </w:rPr>
            <w:t>项目名称</w:t>
          </w:r>
          <w:r w:rsidR="00B30000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64674794" w14:textId="03497C3D" w:rsidR="00010E82" w:rsidRPr="003A7FA8" w:rsidRDefault="00010E82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Version:           &lt;</w:t>
          </w:r>
          <w:r w:rsidR="0067737C">
            <w:rPr>
              <w:rFonts w:ascii="Times New Roman"/>
            </w:rPr>
            <w:t>2.1</w:t>
          </w:r>
          <w:r>
            <w:rPr>
              <w:rFonts w:ascii="Times New Roman"/>
            </w:rPr>
            <w:t>&gt;</w:t>
          </w:r>
        </w:p>
      </w:tc>
    </w:tr>
    <w:tr w:rsidR="00010E82" w14:paraId="226C27BF" w14:textId="77777777">
      <w:tc>
        <w:tcPr>
          <w:tcW w:w="6379" w:type="dxa"/>
        </w:tcPr>
        <w:p w14:paraId="38B1073D" w14:textId="37EFE1F2" w:rsidR="00010E82" w:rsidRDefault="00010E82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B30000">
            <w:rPr>
              <w:rFonts w:ascii="Times New Roman" w:hint="eastAsia"/>
            </w:rPr>
            <w:t>软件需求规约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7A6F7F1B" w14:textId="4E2B167D" w:rsidR="00010E82" w:rsidRDefault="00010E82">
          <w:r>
            <w:rPr>
              <w:rFonts w:ascii="Times New Roman"/>
            </w:rPr>
            <w:t xml:space="preserve">  Date:  &lt;2019.06.1</w:t>
          </w:r>
          <w:r w:rsidR="0067737C">
            <w:rPr>
              <w:rFonts w:ascii="Times New Roman"/>
            </w:rPr>
            <w:t>3</w:t>
          </w:r>
          <w:r>
            <w:rPr>
              <w:rFonts w:ascii="Times New Roman"/>
            </w:rPr>
            <w:t>&gt;</w:t>
          </w:r>
        </w:p>
      </w:tc>
    </w:tr>
  </w:tbl>
  <w:p w14:paraId="2A3D8475" w14:textId="77777777" w:rsidR="00010E82" w:rsidRDefault="00010E82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2B5011C0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b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E8F388B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" w15:restartNumberingAfterBreak="0">
    <w:nsid w:val="11650FA3"/>
    <w:multiLevelType w:val="hybridMultilevel"/>
    <w:tmpl w:val="FD90497C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D40934"/>
    <w:multiLevelType w:val="hybridMultilevel"/>
    <w:tmpl w:val="551A20D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3D2555C"/>
    <w:multiLevelType w:val="multilevel"/>
    <w:tmpl w:val="23D2555C"/>
    <w:lvl w:ilvl="0">
      <w:start w:val="1"/>
      <w:numFmt w:val="bullet"/>
      <w:lvlText w:val=""/>
      <w:lvlJc w:val="left"/>
      <w:pPr>
        <w:ind w:left="8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0" w:hanging="420"/>
      </w:pPr>
      <w:rPr>
        <w:rFonts w:ascii="Wingdings" w:hAnsi="Wingdings" w:hint="default"/>
      </w:rPr>
    </w:lvl>
  </w:abstractNum>
  <w:abstractNum w:abstractNumId="5" w15:restartNumberingAfterBreak="0">
    <w:nsid w:val="27B459C2"/>
    <w:multiLevelType w:val="hybridMultilevel"/>
    <w:tmpl w:val="C95C7D1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B21800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7" w15:restartNumberingAfterBreak="0">
    <w:nsid w:val="2C824053"/>
    <w:multiLevelType w:val="hybridMultilevel"/>
    <w:tmpl w:val="EFD6743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5C2960"/>
    <w:multiLevelType w:val="hybridMultilevel"/>
    <w:tmpl w:val="2E18AADA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B219C1"/>
    <w:multiLevelType w:val="multilevel"/>
    <w:tmpl w:val="80301AE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 w15:restartNumberingAfterBreak="0">
    <w:nsid w:val="33AF05F5"/>
    <w:multiLevelType w:val="hybridMultilevel"/>
    <w:tmpl w:val="B532CDE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6E10141"/>
    <w:multiLevelType w:val="hybridMultilevel"/>
    <w:tmpl w:val="61A67940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B6A1830"/>
    <w:multiLevelType w:val="hybridMultilevel"/>
    <w:tmpl w:val="BF44182E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4534DE"/>
    <w:multiLevelType w:val="hybridMultilevel"/>
    <w:tmpl w:val="7A4C1DD4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E214159"/>
    <w:multiLevelType w:val="hybridMultilevel"/>
    <w:tmpl w:val="EF4E0E58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B97BF2"/>
    <w:multiLevelType w:val="hybridMultilevel"/>
    <w:tmpl w:val="6A1C4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E304CC"/>
    <w:multiLevelType w:val="hybridMultilevel"/>
    <w:tmpl w:val="AE488378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79A14F8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18" w15:restartNumberingAfterBreak="0">
    <w:nsid w:val="55F15204"/>
    <w:multiLevelType w:val="hybridMultilevel"/>
    <w:tmpl w:val="48A66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9A480B"/>
    <w:multiLevelType w:val="hybridMultilevel"/>
    <w:tmpl w:val="89B8D8C2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9AA2575"/>
    <w:multiLevelType w:val="hybridMultilevel"/>
    <w:tmpl w:val="551A20D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A7B7BD0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22" w15:restartNumberingAfterBreak="0">
    <w:nsid w:val="5D5B262F"/>
    <w:multiLevelType w:val="multilevel"/>
    <w:tmpl w:val="5D5B262F"/>
    <w:lvl w:ilvl="0">
      <w:start w:val="1"/>
      <w:numFmt w:val="decimal"/>
      <w:pStyle w:val="Bullet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23" w15:restartNumberingAfterBreak="0">
    <w:nsid w:val="5DD5769A"/>
    <w:multiLevelType w:val="hybridMultilevel"/>
    <w:tmpl w:val="48A66B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74C08F1"/>
    <w:multiLevelType w:val="hybridMultilevel"/>
    <w:tmpl w:val="3C18E720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7707EE2"/>
    <w:multiLevelType w:val="hybridMultilevel"/>
    <w:tmpl w:val="2E18AADA"/>
    <w:lvl w:ilvl="0" w:tplc="FB9E8C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2B67874"/>
    <w:multiLevelType w:val="hybridMultilevel"/>
    <w:tmpl w:val="91784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31375F6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74896C1D"/>
    <w:multiLevelType w:val="multilevel"/>
    <w:tmpl w:val="74896C1D"/>
    <w:lvl w:ilvl="0">
      <w:start w:val="1"/>
      <w:numFmt w:val="bullet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29" w15:restartNumberingAfterBreak="0">
    <w:nsid w:val="76572B53"/>
    <w:multiLevelType w:val="multilevel"/>
    <w:tmpl w:val="731375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72" w:hanging="372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720" w:hanging="72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</w:lvl>
  </w:abstractNum>
  <w:abstractNum w:abstractNumId="30" w15:restartNumberingAfterBreak="0">
    <w:nsid w:val="77F96708"/>
    <w:multiLevelType w:val="hybridMultilevel"/>
    <w:tmpl w:val="917844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CFF11C6"/>
    <w:multiLevelType w:val="hybridMultilevel"/>
    <w:tmpl w:val="5922CFB2"/>
    <w:lvl w:ilvl="0" w:tplc="C172E9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8"/>
  </w:num>
  <w:num w:numId="6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21"/>
  </w:num>
  <w:num w:numId="9">
    <w:abstractNumId w:val="6"/>
  </w:num>
  <w:num w:numId="10">
    <w:abstractNumId w:val="29"/>
  </w:num>
  <w:num w:numId="11">
    <w:abstractNumId w:val="17"/>
  </w:num>
  <w:num w:numId="12">
    <w:abstractNumId w:val="9"/>
  </w:num>
  <w:num w:numId="13">
    <w:abstractNumId w:val="12"/>
  </w:num>
  <w:num w:numId="14">
    <w:abstractNumId w:val="24"/>
  </w:num>
  <w:num w:numId="15">
    <w:abstractNumId w:val="13"/>
  </w:num>
  <w:num w:numId="16">
    <w:abstractNumId w:val="31"/>
  </w:num>
  <w:num w:numId="17">
    <w:abstractNumId w:val="16"/>
  </w:num>
  <w:num w:numId="18">
    <w:abstractNumId w:val="5"/>
  </w:num>
  <w:num w:numId="19">
    <w:abstractNumId w:val="10"/>
  </w:num>
  <w:num w:numId="20">
    <w:abstractNumId w:val="7"/>
  </w:num>
  <w:num w:numId="21">
    <w:abstractNumId w:val="14"/>
  </w:num>
  <w:num w:numId="22">
    <w:abstractNumId w:val="20"/>
  </w:num>
  <w:num w:numId="23">
    <w:abstractNumId w:val="3"/>
  </w:num>
  <w:num w:numId="24">
    <w:abstractNumId w:val="18"/>
  </w:num>
  <w:num w:numId="25">
    <w:abstractNumId w:val="23"/>
  </w:num>
  <w:num w:numId="26">
    <w:abstractNumId w:val="15"/>
  </w:num>
  <w:num w:numId="27">
    <w:abstractNumId w:val="26"/>
  </w:num>
  <w:num w:numId="28">
    <w:abstractNumId w:val="30"/>
  </w:num>
  <w:num w:numId="29">
    <w:abstractNumId w:val="11"/>
  </w:num>
  <w:num w:numId="30">
    <w:abstractNumId w:val="2"/>
  </w:num>
  <w:num w:numId="31">
    <w:abstractNumId w:val="19"/>
  </w:num>
  <w:num w:numId="32">
    <w:abstractNumId w:val="25"/>
  </w:num>
  <w:num w:numId="33">
    <w:abstractNumId w:val="8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8EE"/>
    <w:rsid w:val="00010E82"/>
    <w:rsid w:val="000319D4"/>
    <w:rsid w:val="00063163"/>
    <w:rsid w:val="00067089"/>
    <w:rsid w:val="0006717D"/>
    <w:rsid w:val="000A142B"/>
    <w:rsid w:val="000A5C6D"/>
    <w:rsid w:val="000C0803"/>
    <w:rsid w:val="000D0B3E"/>
    <w:rsid w:val="000D2637"/>
    <w:rsid w:val="000D6CDD"/>
    <w:rsid w:val="000E16D0"/>
    <w:rsid w:val="000F1C69"/>
    <w:rsid w:val="000F406D"/>
    <w:rsid w:val="00104A24"/>
    <w:rsid w:val="001058EE"/>
    <w:rsid w:val="00106E6E"/>
    <w:rsid w:val="001158A3"/>
    <w:rsid w:val="00130160"/>
    <w:rsid w:val="0013076C"/>
    <w:rsid w:val="00132927"/>
    <w:rsid w:val="00153823"/>
    <w:rsid w:val="0015797F"/>
    <w:rsid w:val="001611EC"/>
    <w:rsid w:val="0017141F"/>
    <w:rsid w:val="0017673B"/>
    <w:rsid w:val="00186865"/>
    <w:rsid w:val="00187DFC"/>
    <w:rsid w:val="001A11F1"/>
    <w:rsid w:val="001C45A8"/>
    <w:rsid w:val="00213340"/>
    <w:rsid w:val="002277E5"/>
    <w:rsid w:val="00234F4C"/>
    <w:rsid w:val="00236FD7"/>
    <w:rsid w:val="00244A25"/>
    <w:rsid w:val="00252016"/>
    <w:rsid w:val="00254A5E"/>
    <w:rsid w:val="00264912"/>
    <w:rsid w:val="00272C8F"/>
    <w:rsid w:val="002740E5"/>
    <w:rsid w:val="002808B3"/>
    <w:rsid w:val="0028141E"/>
    <w:rsid w:val="002C111A"/>
    <w:rsid w:val="002C2A9A"/>
    <w:rsid w:val="002C61AE"/>
    <w:rsid w:val="003041E2"/>
    <w:rsid w:val="00313944"/>
    <w:rsid w:val="003153DD"/>
    <w:rsid w:val="003365FD"/>
    <w:rsid w:val="0034067D"/>
    <w:rsid w:val="00347A9A"/>
    <w:rsid w:val="003726E8"/>
    <w:rsid w:val="00396D5B"/>
    <w:rsid w:val="003A526B"/>
    <w:rsid w:val="003A7FA8"/>
    <w:rsid w:val="003B79AA"/>
    <w:rsid w:val="003C1752"/>
    <w:rsid w:val="00417824"/>
    <w:rsid w:val="004408C9"/>
    <w:rsid w:val="004439C0"/>
    <w:rsid w:val="00470FA1"/>
    <w:rsid w:val="0048545E"/>
    <w:rsid w:val="00497B7F"/>
    <w:rsid w:val="004A7C33"/>
    <w:rsid w:val="00525E03"/>
    <w:rsid w:val="00536D45"/>
    <w:rsid w:val="00566A0A"/>
    <w:rsid w:val="00574576"/>
    <w:rsid w:val="005805BC"/>
    <w:rsid w:val="00590D03"/>
    <w:rsid w:val="00594937"/>
    <w:rsid w:val="00594E79"/>
    <w:rsid w:val="00595C3D"/>
    <w:rsid w:val="005A4576"/>
    <w:rsid w:val="005B6056"/>
    <w:rsid w:val="005C22A3"/>
    <w:rsid w:val="005D04CF"/>
    <w:rsid w:val="005D4E2D"/>
    <w:rsid w:val="005E631C"/>
    <w:rsid w:val="005F2873"/>
    <w:rsid w:val="00606353"/>
    <w:rsid w:val="00616037"/>
    <w:rsid w:val="00621654"/>
    <w:rsid w:val="00623466"/>
    <w:rsid w:val="00626776"/>
    <w:rsid w:val="0063147E"/>
    <w:rsid w:val="006322B3"/>
    <w:rsid w:val="00637294"/>
    <w:rsid w:val="006522A6"/>
    <w:rsid w:val="006671AD"/>
    <w:rsid w:val="0067737C"/>
    <w:rsid w:val="006A5FDD"/>
    <w:rsid w:val="006B1FC1"/>
    <w:rsid w:val="006B4BE7"/>
    <w:rsid w:val="006C09E6"/>
    <w:rsid w:val="00726F16"/>
    <w:rsid w:val="00733044"/>
    <w:rsid w:val="007A6242"/>
    <w:rsid w:val="007B07CF"/>
    <w:rsid w:val="007B262E"/>
    <w:rsid w:val="007D3FF2"/>
    <w:rsid w:val="008109D6"/>
    <w:rsid w:val="008202CC"/>
    <w:rsid w:val="008407E2"/>
    <w:rsid w:val="008439C3"/>
    <w:rsid w:val="00845C3D"/>
    <w:rsid w:val="0085674F"/>
    <w:rsid w:val="00861BFD"/>
    <w:rsid w:val="00873FE5"/>
    <w:rsid w:val="00875120"/>
    <w:rsid w:val="008836A1"/>
    <w:rsid w:val="00884902"/>
    <w:rsid w:val="00884A00"/>
    <w:rsid w:val="00895F67"/>
    <w:rsid w:val="00896437"/>
    <w:rsid w:val="008A1FCD"/>
    <w:rsid w:val="008B1A22"/>
    <w:rsid w:val="008E7D26"/>
    <w:rsid w:val="008F2491"/>
    <w:rsid w:val="008F300B"/>
    <w:rsid w:val="00901402"/>
    <w:rsid w:val="0092626E"/>
    <w:rsid w:val="00933E94"/>
    <w:rsid w:val="00942F97"/>
    <w:rsid w:val="009557F7"/>
    <w:rsid w:val="009A52F7"/>
    <w:rsid w:val="009B32F0"/>
    <w:rsid w:val="009C2833"/>
    <w:rsid w:val="00A02DE8"/>
    <w:rsid w:val="00A0573E"/>
    <w:rsid w:val="00A3386E"/>
    <w:rsid w:val="00A355CB"/>
    <w:rsid w:val="00A765B0"/>
    <w:rsid w:val="00A7660F"/>
    <w:rsid w:val="00A91183"/>
    <w:rsid w:val="00A911C0"/>
    <w:rsid w:val="00A92AD8"/>
    <w:rsid w:val="00AA3B8C"/>
    <w:rsid w:val="00AB78E4"/>
    <w:rsid w:val="00AC2BC0"/>
    <w:rsid w:val="00AE3CAC"/>
    <w:rsid w:val="00B00938"/>
    <w:rsid w:val="00B20BA6"/>
    <w:rsid w:val="00B30000"/>
    <w:rsid w:val="00B41E82"/>
    <w:rsid w:val="00B53F26"/>
    <w:rsid w:val="00B61043"/>
    <w:rsid w:val="00BC2AF7"/>
    <w:rsid w:val="00BC32F9"/>
    <w:rsid w:val="00BD476A"/>
    <w:rsid w:val="00BE6565"/>
    <w:rsid w:val="00C1144C"/>
    <w:rsid w:val="00C3553F"/>
    <w:rsid w:val="00C44889"/>
    <w:rsid w:val="00C55417"/>
    <w:rsid w:val="00C56B8F"/>
    <w:rsid w:val="00C75A7F"/>
    <w:rsid w:val="00C768E5"/>
    <w:rsid w:val="00C872C9"/>
    <w:rsid w:val="00CC27DB"/>
    <w:rsid w:val="00CC6DEA"/>
    <w:rsid w:val="00CD1BEB"/>
    <w:rsid w:val="00CD3CEE"/>
    <w:rsid w:val="00CF3A26"/>
    <w:rsid w:val="00D13F12"/>
    <w:rsid w:val="00D277B4"/>
    <w:rsid w:val="00D415D5"/>
    <w:rsid w:val="00D4467D"/>
    <w:rsid w:val="00D52BB9"/>
    <w:rsid w:val="00D5546E"/>
    <w:rsid w:val="00D627BA"/>
    <w:rsid w:val="00D94443"/>
    <w:rsid w:val="00D97B4D"/>
    <w:rsid w:val="00DA1C72"/>
    <w:rsid w:val="00DC25BA"/>
    <w:rsid w:val="00DE0FF0"/>
    <w:rsid w:val="00DF0495"/>
    <w:rsid w:val="00DF11BF"/>
    <w:rsid w:val="00DF24E3"/>
    <w:rsid w:val="00E036BE"/>
    <w:rsid w:val="00E063C2"/>
    <w:rsid w:val="00E07F8E"/>
    <w:rsid w:val="00E63D33"/>
    <w:rsid w:val="00E67440"/>
    <w:rsid w:val="00E878FA"/>
    <w:rsid w:val="00E87F1B"/>
    <w:rsid w:val="00EA61B3"/>
    <w:rsid w:val="00EA61F3"/>
    <w:rsid w:val="00EA6FCA"/>
    <w:rsid w:val="00EF51D8"/>
    <w:rsid w:val="00F07AFA"/>
    <w:rsid w:val="00F15F62"/>
    <w:rsid w:val="00F27B75"/>
    <w:rsid w:val="00F32C8C"/>
    <w:rsid w:val="00F35766"/>
    <w:rsid w:val="00F5043C"/>
    <w:rsid w:val="00F639F6"/>
    <w:rsid w:val="00F64317"/>
    <w:rsid w:val="00F65921"/>
    <w:rsid w:val="00F81798"/>
    <w:rsid w:val="00F83C2A"/>
    <w:rsid w:val="00F87C44"/>
    <w:rsid w:val="00F90DEF"/>
    <w:rsid w:val="00FA4D3B"/>
    <w:rsid w:val="00FC4503"/>
    <w:rsid w:val="00FF0E17"/>
    <w:rsid w:val="00FF23B0"/>
    <w:rsid w:val="48D147C4"/>
    <w:rsid w:val="585A3262"/>
    <w:rsid w:val="67EE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998CEF"/>
  <w15:docId w15:val="{0FECA465-57AC-4587-9E42-263BCDA99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semiHidden="1" w:qFormat="1"/>
    <w:lsdException w:name="toc 5" w:semiHidden="1" w:qFormat="1"/>
    <w:lsdException w:name="toc 6" w:semiHidden="1" w:qFormat="1"/>
    <w:lsdException w:name="toc 7" w:semiHidden="1"/>
    <w:lsdException w:name="toc 8" w:semiHidden="1"/>
    <w:lsdException w:name="toc 9" w:semiHidden="1"/>
    <w:lsdException w:name="footnote text" w:semiHidden="1" w:qFormat="1"/>
    <w:lsdException w:name="header" w:qFormat="1"/>
    <w:lsdException w:name="footer" w:qFormat="1"/>
    <w:lsdException w:name="caption" w:semiHidden="1" w:unhideWhenUsed="1" w:qFormat="1"/>
    <w:lsdException w:name="footnote reference" w:semiHidden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/>
    <w:lsdException w:name="FollowedHyperlink" w:qFormat="1"/>
    <w:lsdException w:name="Strong" w:uiPriority="22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0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semiHidden/>
    <w:pPr>
      <w:ind w:left="1200"/>
    </w:pPr>
  </w:style>
  <w:style w:type="paragraph" w:styleId="a3">
    <w:name w:val="Normal Indent"/>
    <w:basedOn w:val="a"/>
    <w:pPr>
      <w:ind w:left="900" w:hanging="900"/>
    </w:pPr>
  </w:style>
  <w:style w:type="paragraph" w:styleId="a4">
    <w:name w:val="Document Map"/>
    <w:basedOn w:val="a"/>
    <w:semiHidden/>
    <w:pPr>
      <w:shd w:val="clear" w:color="auto" w:fill="000080"/>
    </w:pPr>
  </w:style>
  <w:style w:type="paragraph" w:styleId="a5">
    <w:name w:val="Body Text"/>
    <w:basedOn w:val="a"/>
    <w:link w:val="a6"/>
    <w:qFormat/>
    <w:pPr>
      <w:keepLines/>
      <w:spacing w:after="120"/>
      <w:ind w:left="720"/>
    </w:pPr>
  </w:style>
  <w:style w:type="paragraph" w:styleId="a7">
    <w:name w:val="Body Text Indent"/>
    <w:basedOn w:val="a"/>
    <w:qFormat/>
    <w:pPr>
      <w:ind w:left="720"/>
    </w:pPr>
    <w:rPr>
      <w:i/>
      <w:color w:val="0000FF"/>
      <w:u w:val="single"/>
    </w:rPr>
  </w:style>
  <w:style w:type="paragraph" w:styleId="TOC5">
    <w:name w:val="toc 5"/>
    <w:basedOn w:val="a"/>
    <w:next w:val="a"/>
    <w:semiHidden/>
    <w:qFormat/>
    <w:pPr>
      <w:ind w:left="800"/>
    </w:pPr>
  </w:style>
  <w:style w:type="paragraph" w:styleId="TOC3">
    <w:name w:val="toc 3"/>
    <w:basedOn w:val="a"/>
    <w:next w:val="a"/>
    <w:uiPriority w:val="39"/>
    <w:pPr>
      <w:tabs>
        <w:tab w:val="left" w:pos="1440"/>
        <w:tab w:val="right" w:pos="9360"/>
      </w:tabs>
      <w:ind w:left="864"/>
    </w:pPr>
  </w:style>
  <w:style w:type="paragraph" w:styleId="TOC8">
    <w:name w:val="toc 8"/>
    <w:basedOn w:val="a"/>
    <w:next w:val="a"/>
    <w:semiHidden/>
    <w:pPr>
      <w:ind w:left="1400"/>
    </w:pPr>
  </w:style>
  <w:style w:type="paragraph" w:styleId="a8">
    <w:name w:val="Balloon Text"/>
    <w:basedOn w:val="a"/>
    <w:link w:val="a9"/>
    <w:qFormat/>
    <w:pPr>
      <w:spacing w:line="240" w:lineRule="auto"/>
    </w:pPr>
    <w:rPr>
      <w:sz w:val="18"/>
      <w:szCs w:val="18"/>
    </w:rPr>
  </w:style>
  <w:style w:type="paragraph" w:styleId="aa">
    <w:name w:val="footer"/>
    <w:basedOn w:val="a"/>
    <w:qFormat/>
    <w:pPr>
      <w:tabs>
        <w:tab w:val="center" w:pos="4320"/>
        <w:tab w:val="right" w:pos="8640"/>
      </w:tabs>
    </w:pPr>
  </w:style>
  <w:style w:type="paragraph" w:styleId="ab">
    <w:name w:val="header"/>
    <w:basedOn w:val="a"/>
    <w:qFormat/>
    <w:pPr>
      <w:tabs>
        <w:tab w:val="center" w:pos="4320"/>
        <w:tab w:val="right" w:pos="8640"/>
      </w:tabs>
    </w:pPr>
  </w:style>
  <w:style w:type="paragraph" w:styleId="TOC1">
    <w:name w:val="toc 1"/>
    <w:basedOn w:val="a"/>
    <w:next w:val="a"/>
    <w:uiPriority w:val="39"/>
    <w:pPr>
      <w:tabs>
        <w:tab w:val="right" w:pos="9360"/>
      </w:tabs>
      <w:spacing w:before="240" w:after="60"/>
      <w:ind w:right="720"/>
    </w:pPr>
  </w:style>
  <w:style w:type="paragraph" w:styleId="TOC4">
    <w:name w:val="toc 4"/>
    <w:basedOn w:val="a"/>
    <w:next w:val="a"/>
    <w:semiHidden/>
    <w:qFormat/>
    <w:pPr>
      <w:ind w:left="600"/>
    </w:pPr>
  </w:style>
  <w:style w:type="paragraph" w:styleId="ac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ad">
    <w:name w:val="footnote text"/>
    <w:basedOn w:val="a"/>
    <w:semiHidden/>
    <w:qFormat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TOC6">
    <w:name w:val="toc 6"/>
    <w:basedOn w:val="a"/>
    <w:next w:val="a"/>
    <w:semiHidden/>
    <w:qFormat/>
    <w:pPr>
      <w:ind w:left="1000"/>
    </w:pPr>
  </w:style>
  <w:style w:type="paragraph" w:styleId="TOC2">
    <w:name w:val="toc 2"/>
    <w:basedOn w:val="a"/>
    <w:next w:val="a"/>
    <w:uiPriority w:val="39"/>
    <w:pPr>
      <w:tabs>
        <w:tab w:val="right" w:pos="9360"/>
      </w:tabs>
      <w:ind w:left="432" w:right="720"/>
    </w:pPr>
  </w:style>
  <w:style w:type="paragraph" w:styleId="TOC9">
    <w:name w:val="toc 9"/>
    <w:basedOn w:val="a"/>
    <w:next w:val="a"/>
    <w:semiHidden/>
    <w:pPr>
      <w:ind w:left="1600"/>
    </w:pPr>
  </w:style>
  <w:style w:type="paragraph" w:styleId="ae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character" w:styleId="af">
    <w:name w:val="Strong"/>
    <w:uiPriority w:val="22"/>
    <w:qFormat/>
    <w:rPr>
      <w:b/>
    </w:rPr>
  </w:style>
  <w:style w:type="character" w:styleId="af0">
    <w:name w:val="page number"/>
    <w:basedOn w:val="a0"/>
  </w:style>
  <w:style w:type="character" w:styleId="af1">
    <w:name w:val="FollowedHyperlink"/>
    <w:qFormat/>
    <w:rPr>
      <w:color w:val="800080"/>
      <w:u w:val="single"/>
    </w:rPr>
  </w:style>
  <w:style w:type="character" w:styleId="af2">
    <w:name w:val="Hyperlink"/>
    <w:uiPriority w:val="99"/>
    <w:rPr>
      <w:color w:val="0000FF"/>
      <w:u w:val="single"/>
    </w:rPr>
  </w:style>
  <w:style w:type="character" w:styleId="af3">
    <w:name w:val="footnote reference"/>
    <w:semiHidden/>
    <w:qFormat/>
    <w:rPr>
      <w:sz w:val="20"/>
      <w:vertAlign w:val="superscript"/>
    </w:r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customStyle="1" w:styleId="Bullet1">
    <w:name w:val="Bullet1"/>
    <w:basedOn w:val="a"/>
    <w:qFormat/>
    <w:pPr>
      <w:ind w:left="720" w:hanging="432"/>
    </w:pPr>
  </w:style>
  <w:style w:type="paragraph" w:customStyle="1" w:styleId="Bullet2">
    <w:name w:val="Bullet2"/>
    <w:basedOn w:val="a"/>
    <w:qFormat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qFormat/>
    <w:pPr>
      <w:keepLines/>
      <w:spacing w:after="120"/>
    </w:pPr>
  </w:style>
  <w:style w:type="paragraph" w:customStyle="1" w:styleId="MainTitle">
    <w:name w:val="Main Title"/>
    <w:basedOn w:val="a"/>
    <w:qFormat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qFormat/>
    <w:pPr>
      <w:spacing w:before="80" w:line="240" w:lineRule="auto"/>
      <w:jc w:val="both"/>
    </w:pPr>
  </w:style>
  <w:style w:type="paragraph" w:customStyle="1" w:styleId="Paragraph3">
    <w:name w:val="Paragraph3"/>
    <w:basedOn w:val="a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customStyle="1" w:styleId="Body">
    <w:name w:val="Body"/>
    <w:basedOn w:val="a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qFormat/>
    <w:pPr>
      <w:widowControl/>
      <w:numPr>
        <w:numId w:val="2"/>
      </w:numPr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5"/>
    <w:qFormat/>
    <w:pPr>
      <w:spacing w:before="240" w:after="120"/>
      <w:ind w:left="765"/>
    </w:pPr>
    <w:rPr>
      <w:rFonts w:ascii="Times New Roman"/>
      <w:i/>
      <w:color w:val="0000FF"/>
    </w:rPr>
  </w:style>
  <w:style w:type="character" w:customStyle="1" w:styleId="tw4winMark">
    <w:name w:val="tw4winMark"/>
    <w:qFormat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qFormat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qFormat/>
    <w:rPr>
      <w:rFonts w:ascii="Courier New" w:hAnsi="Courier New"/>
      <w:color w:val="008000"/>
    </w:rPr>
  </w:style>
  <w:style w:type="character" w:customStyle="1" w:styleId="tw4winJump">
    <w:name w:val="tw4winJump"/>
    <w:qFormat/>
    <w:rPr>
      <w:rFonts w:ascii="Courier New" w:hAnsi="Courier New"/>
      <w:color w:val="008080"/>
    </w:rPr>
  </w:style>
  <w:style w:type="character" w:customStyle="1" w:styleId="tw4winExternal">
    <w:name w:val="tw4winExternal"/>
    <w:rPr>
      <w:rFonts w:ascii="Courier New" w:hAnsi="Courier New"/>
      <w:color w:val="808080"/>
    </w:rPr>
  </w:style>
  <w:style w:type="character" w:customStyle="1" w:styleId="tw4winInternal">
    <w:name w:val="tw4winInternal"/>
    <w:rPr>
      <w:rFonts w:ascii="Courier New" w:hAnsi="Courier New"/>
      <w:color w:val="FF0000"/>
    </w:rPr>
  </w:style>
  <w:style w:type="character" w:customStyle="1" w:styleId="a9">
    <w:name w:val="批注框文本 字符"/>
    <w:basedOn w:val="a0"/>
    <w:link w:val="a8"/>
    <w:qFormat/>
    <w:rPr>
      <w:rFonts w:ascii="宋体"/>
      <w:sz w:val="18"/>
      <w:szCs w:val="18"/>
    </w:rPr>
  </w:style>
  <w:style w:type="character" w:customStyle="1" w:styleId="ql-author-10816717">
    <w:name w:val="ql-author-10816717"/>
    <w:basedOn w:val="a0"/>
    <w:qFormat/>
  </w:style>
  <w:style w:type="paragraph" w:customStyle="1" w:styleId="ql-text-indent-1">
    <w:name w:val="ql-text-indent-1"/>
    <w:basedOn w:val="a"/>
    <w:qFormat/>
    <w:pPr>
      <w:widowControl/>
      <w:spacing w:before="100" w:beforeAutospacing="1" w:after="100" w:afterAutospacing="1" w:line="240" w:lineRule="auto"/>
    </w:pPr>
    <w:rPr>
      <w:rFonts w:hAnsi="宋体" w:cs="宋体"/>
      <w:sz w:val="24"/>
      <w:szCs w:val="24"/>
    </w:rPr>
  </w:style>
  <w:style w:type="paragraph" w:styleId="af4">
    <w:name w:val="List Paragraph"/>
    <w:basedOn w:val="a"/>
    <w:uiPriority w:val="34"/>
    <w:qFormat/>
    <w:pPr>
      <w:spacing w:line="240" w:lineRule="auto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customStyle="1" w:styleId="TOC10">
    <w:name w:val="TOC 标题1"/>
    <w:basedOn w:val="1"/>
    <w:next w:val="a"/>
    <w:uiPriority w:val="39"/>
    <w:unhideWhenUsed/>
    <w:qFormat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character" w:customStyle="1" w:styleId="20">
    <w:name w:val="标题 2 字符"/>
    <w:basedOn w:val="a0"/>
    <w:link w:val="2"/>
    <w:rsid w:val="00A355CB"/>
    <w:rPr>
      <w:rFonts w:ascii="宋体"/>
      <w:b/>
    </w:rPr>
  </w:style>
  <w:style w:type="character" w:customStyle="1" w:styleId="30">
    <w:name w:val="标题 3 字符"/>
    <w:basedOn w:val="a0"/>
    <w:link w:val="3"/>
    <w:rsid w:val="00A355CB"/>
    <w:rPr>
      <w:rFonts w:ascii="宋体"/>
      <w:i/>
    </w:rPr>
  </w:style>
  <w:style w:type="character" w:styleId="HTML">
    <w:name w:val="HTML Code"/>
    <w:basedOn w:val="a0"/>
    <w:uiPriority w:val="99"/>
    <w:unhideWhenUsed/>
    <w:rsid w:val="00A355CB"/>
    <w:rPr>
      <w:rFonts w:ascii="宋体" w:eastAsia="宋体" w:hAnsi="宋体" w:cs="宋体" w:hint="eastAsia"/>
      <w:sz w:val="24"/>
      <w:szCs w:val="24"/>
    </w:rPr>
  </w:style>
  <w:style w:type="character" w:customStyle="1" w:styleId="a6">
    <w:name w:val="正文文本 字符"/>
    <w:basedOn w:val="a0"/>
    <w:link w:val="a5"/>
    <w:rsid w:val="00A355CB"/>
    <w:rPr>
      <w:rFonts w:ascii="宋体"/>
    </w:rPr>
  </w:style>
  <w:style w:type="paragraph" w:styleId="TOC">
    <w:name w:val="TOC Heading"/>
    <w:basedOn w:val="1"/>
    <w:next w:val="a"/>
    <w:uiPriority w:val="39"/>
    <w:unhideWhenUsed/>
    <w:qFormat/>
    <w:rsid w:val="000F1C69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5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0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20108;&#19979;\_&#20132;&#22823;&#34121;&#34121;\&#31435;&#39033;\&#36719;&#20214;&#38656;&#27714;&#35268;&#32422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A51B1C-FAD8-427F-9F19-859689CB7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软件需求规约.dot</Template>
  <TotalTime>95</TotalTime>
  <Pages>26</Pages>
  <Words>1738</Words>
  <Characters>9909</Characters>
  <Application>Microsoft Office Word</Application>
  <DocSecurity>0</DocSecurity>
  <Lines>82</Lines>
  <Paragraphs>23</Paragraphs>
  <ScaleCrop>false</ScaleCrop>
  <Company>&lt;SJTU&gt;</Company>
  <LinksUpToDate>false</LinksUpToDate>
  <CharactersWithSpaces>11624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软件需求规约</dc:title>
  <dc:subject>&lt;项目名称&gt;</dc:subject>
  <dc:creator>王鑫伟</dc:creator>
  <cp:lastModifiedBy>江浩 林</cp:lastModifiedBy>
  <cp:revision>22</cp:revision>
  <cp:lastPrinted>2019-06-12T16:52:00Z</cp:lastPrinted>
  <dcterms:created xsi:type="dcterms:W3CDTF">2019-05-31T19:49:00Z</dcterms:created>
  <dcterms:modified xsi:type="dcterms:W3CDTF">2019-07-14T23:47:00Z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2052-10.1.0.7400</vt:lpwstr>
  </property>
</Properties>
</file>